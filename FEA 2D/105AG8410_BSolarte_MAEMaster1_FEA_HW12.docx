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F8FD6" w14:textId="77777777" w:rsidR="005D43AA" w:rsidRDefault="005D43AA" w:rsidP="00C15299">
      <w:pPr>
        <w:spacing w:after="0"/>
        <w:ind w:right="-1"/>
        <w:contextualSpacing/>
        <w:jc w:val="center"/>
        <w:rPr>
          <w:b/>
          <w:sz w:val="36"/>
        </w:rPr>
      </w:pPr>
      <w:r w:rsidRPr="005D43AA">
        <w:rPr>
          <w:b/>
          <w:sz w:val="36"/>
        </w:rPr>
        <w:t>FEA 2D Program</w:t>
      </w:r>
    </w:p>
    <w:p w14:paraId="0696189B" w14:textId="7BADCB65" w:rsidR="00CB7E23" w:rsidRPr="004B641D" w:rsidRDefault="004B641D" w:rsidP="00C15299">
      <w:pPr>
        <w:spacing w:after="0"/>
        <w:ind w:right="-1"/>
        <w:contextualSpacing/>
        <w:jc w:val="center"/>
        <w:rPr>
          <w:b/>
          <w:sz w:val="28"/>
        </w:rPr>
      </w:pPr>
      <w:r w:rsidRPr="004B641D">
        <w:rPr>
          <w:b/>
          <w:sz w:val="28"/>
        </w:rPr>
        <w:t>Homework 12</w:t>
      </w:r>
    </w:p>
    <w:p w14:paraId="475894F0" w14:textId="77777777" w:rsidR="005D43AA" w:rsidRDefault="005D43AA" w:rsidP="00C15299">
      <w:pPr>
        <w:spacing w:after="0"/>
        <w:ind w:right="-1"/>
        <w:contextualSpacing/>
        <w:jc w:val="both"/>
        <w:rPr>
          <w:sz w:val="24"/>
        </w:rPr>
      </w:pPr>
    </w:p>
    <w:p w14:paraId="4667D6B7" w14:textId="3305F4CA" w:rsidR="005D43AA" w:rsidRPr="00A528BC" w:rsidRDefault="00CB7E23" w:rsidP="00C15299">
      <w:pPr>
        <w:spacing w:after="0"/>
        <w:ind w:right="-1"/>
        <w:contextualSpacing/>
        <w:jc w:val="both"/>
        <w:rPr>
          <w:szCs w:val="20"/>
        </w:rPr>
      </w:pPr>
      <w:r w:rsidRPr="00A528BC">
        <w:rPr>
          <w:szCs w:val="20"/>
        </w:rPr>
        <w:t xml:space="preserve">The present report </w:t>
      </w:r>
      <w:r w:rsidR="004B641D" w:rsidRPr="00A528BC">
        <w:rPr>
          <w:noProof/>
          <w:szCs w:val="20"/>
        </w:rPr>
        <w:t xml:space="preserve">present </w:t>
      </w:r>
      <w:r w:rsidRPr="00A528BC">
        <w:rPr>
          <w:szCs w:val="20"/>
        </w:rPr>
        <w:t xml:space="preserve">an </w:t>
      </w:r>
      <w:r w:rsidR="004B641D" w:rsidRPr="00A528BC">
        <w:rPr>
          <w:szCs w:val="20"/>
        </w:rPr>
        <w:t xml:space="preserve">explanation of developed functions, </w:t>
      </w:r>
      <w:r w:rsidR="004B641D" w:rsidRPr="00A528BC">
        <w:rPr>
          <w:noProof/>
          <w:szCs w:val="20"/>
        </w:rPr>
        <w:t>variables</w:t>
      </w:r>
      <w:r w:rsidR="005D43AA" w:rsidRPr="00A528BC">
        <w:rPr>
          <w:noProof/>
          <w:szCs w:val="20"/>
        </w:rPr>
        <w:t>,</w:t>
      </w:r>
      <w:r w:rsidR="004B641D" w:rsidRPr="00A528BC">
        <w:rPr>
          <w:szCs w:val="20"/>
        </w:rPr>
        <w:t xml:space="preserve"> and statements </w:t>
      </w:r>
      <w:r w:rsidR="005D43AA" w:rsidRPr="00A528BC">
        <w:rPr>
          <w:szCs w:val="20"/>
        </w:rPr>
        <w:t xml:space="preserve">used to solve a problem planted in the class of FEA. The </w:t>
      </w:r>
      <w:r w:rsidR="005D43AA" w:rsidRPr="00A528BC">
        <w:rPr>
          <w:szCs w:val="20"/>
        </w:rPr>
        <w:t xml:space="preserve">used </w:t>
      </w:r>
      <w:r w:rsidR="005D43AA" w:rsidRPr="00A528BC">
        <w:rPr>
          <w:szCs w:val="20"/>
        </w:rPr>
        <w:t xml:space="preserve">language was Matlab Script. </w:t>
      </w:r>
    </w:p>
    <w:p w14:paraId="1E78FD85" w14:textId="77777777" w:rsidR="005D43AA" w:rsidRPr="00A528BC" w:rsidRDefault="005D43AA" w:rsidP="00C15299">
      <w:pPr>
        <w:spacing w:after="0"/>
        <w:ind w:right="-1"/>
        <w:contextualSpacing/>
        <w:jc w:val="both"/>
        <w:rPr>
          <w:b/>
          <w:szCs w:val="20"/>
        </w:rPr>
      </w:pPr>
    </w:p>
    <w:p w14:paraId="24859085" w14:textId="7D0F1F8C" w:rsidR="005D43AA" w:rsidRPr="00A528BC" w:rsidRDefault="005D43AA" w:rsidP="00C15299">
      <w:pPr>
        <w:spacing w:after="0"/>
        <w:ind w:right="-1"/>
        <w:contextualSpacing/>
        <w:jc w:val="both"/>
        <w:rPr>
          <w:b/>
          <w:szCs w:val="20"/>
        </w:rPr>
      </w:pPr>
      <w:r w:rsidRPr="00A528BC">
        <w:rPr>
          <w:b/>
          <w:szCs w:val="20"/>
        </w:rPr>
        <w:t>Problem definition.</w:t>
      </w:r>
    </w:p>
    <w:p w14:paraId="1A6703F2" w14:textId="6E11A1B6" w:rsidR="005D43AA" w:rsidRPr="00A528BC" w:rsidRDefault="005D43AA" w:rsidP="00C15299">
      <w:pPr>
        <w:spacing w:after="0"/>
        <w:ind w:right="-1"/>
        <w:contextualSpacing/>
        <w:jc w:val="both"/>
        <w:rPr>
          <w:szCs w:val="20"/>
        </w:rPr>
      </w:pPr>
      <w:r w:rsidRPr="00A528BC">
        <w:rPr>
          <w:b/>
          <w:szCs w:val="20"/>
        </w:rPr>
        <w:t xml:space="preserve">Given: </w:t>
      </w:r>
      <w:r w:rsidRPr="00A528BC">
        <w:rPr>
          <w:szCs w:val="20"/>
        </w:rPr>
        <w:t>As show the</w:t>
      </w:r>
      <w:r w:rsidR="00D0299A" w:rsidRPr="00A528BC">
        <w:rPr>
          <w:szCs w:val="20"/>
        </w:rPr>
        <w:t xml:space="preserve"> </w:t>
      </w:r>
      <w:r w:rsidR="00D0299A" w:rsidRPr="00A528BC">
        <w:rPr>
          <w:szCs w:val="20"/>
        </w:rPr>
        <w:t>below</w:t>
      </w:r>
      <w:r w:rsidRPr="00A528BC">
        <w:rPr>
          <w:szCs w:val="20"/>
        </w:rPr>
        <w:t xml:space="preserve"> figure</w:t>
      </w:r>
      <w:r w:rsidR="00D0299A" w:rsidRPr="00A528BC">
        <w:rPr>
          <w:szCs w:val="20"/>
        </w:rPr>
        <w:t xml:space="preserve"> 1</w:t>
      </w:r>
      <w:r w:rsidRPr="00A528BC">
        <w:rPr>
          <w:szCs w:val="20"/>
        </w:rPr>
        <w:t xml:space="preserve">. An element 2D of </w:t>
      </w:r>
      <w:r w:rsidRPr="00A528BC">
        <w:rPr>
          <w:noProof/>
          <w:szCs w:val="20"/>
        </w:rPr>
        <w:t>dimension</w:t>
      </w:r>
      <w:r w:rsidRPr="00A528BC">
        <w:rPr>
          <w:szCs w:val="20"/>
        </w:rPr>
        <w:t xml:space="preserve"> 10x10 (given by ID student ending) and a distributed load. </w:t>
      </w:r>
    </w:p>
    <w:p w14:paraId="29896823" w14:textId="149F9DDB" w:rsidR="005D43AA" w:rsidRPr="00A528BC" w:rsidRDefault="005D43AA" w:rsidP="00C15299">
      <w:pPr>
        <w:spacing w:after="0"/>
        <w:ind w:right="-1"/>
        <w:contextualSpacing/>
        <w:jc w:val="both"/>
        <w:rPr>
          <w:szCs w:val="20"/>
        </w:rPr>
      </w:pPr>
      <w:r w:rsidRPr="00A528BC">
        <w:rPr>
          <w:b/>
          <w:szCs w:val="20"/>
        </w:rPr>
        <w:t xml:space="preserve">Find: </w:t>
      </w:r>
      <w:r w:rsidRPr="00A528BC">
        <w:rPr>
          <w:szCs w:val="20"/>
        </w:rPr>
        <w:t xml:space="preserve">Stiffness matrix, </w:t>
      </w:r>
      <w:r w:rsidRPr="00A528BC">
        <w:rPr>
          <w:noProof/>
          <w:szCs w:val="20"/>
        </w:rPr>
        <w:t>Displacements</w:t>
      </w:r>
      <w:r w:rsidRPr="00A528BC">
        <w:rPr>
          <w:szCs w:val="20"/>
        </w:rPr>
        <w:t xml:space="preserve"> and strain/stress for a refined </w:t>
      </w:r>
      <w:r w:rsidRPr="00A528BC">
        <w:rPr>
          <w:noProof/>
          <w:szCs w:val="20"/>
        </w:rPr>
        <w:t>analysis</w:t>
      </w:r>
      <w:r w:rsidRPr="00A528BC">
        <w:rPr>
          <w:szCs w:val="20"/>
        </w:rPr>
        <w:t xml:space="preserve"> </w:t>
      </w:r>
      <w:r w:rsidR="00D0299A" w:rsidRPr="00A528BC">
        <w:rPr>
          <w:noProof/>
          <w:szCs w:val="20"/>
        </w:rPr>
        <w:t>of</w:t>
      </w:r>
      <w:r w:rsidRPr="00A528BC">
        <w:rPr>
          <w:szCs w:val="20"/>
        </w:rPr>
        <w:t xml:space="preserve"> 1, 16 and 64 elements.</w:t>
      </w:r>
    </w:p>
    <w:p w14:paraId="745DF119" w14:textId="77777777" w:rsidR="00D0299A" w:rsidRPr="00A528BC" w:rsidRDefault="00D0299A" w:rsidP="00C15299">
      <w:pPr>
        <w:spacing w:after="0"/>
        <w:ind w:right="-1"/>
        <w:contextualSpacing/>
        <w:jc w:val="both"/>
        <w:rPr>
          <w:szCs w:val="20"/>
        </w:rPr>
      </w:pPr>
    </w:p>
    <w:p w14:paraId="673B3B9F" w14:textId="77777777" w:rsidR="00D0299A" w:rsidRDefault="00D0299A" w:rsidP="00C15299">
      <w:pPr>
        <w:keepNext/>
        <w:spacing w:after="0"/>
        <w:ind w:right="-1"/>
        <w:contextualSpacing/>
        <w:jc w:val="center"/>
      </w:pPr>
      <w:r>
        <w:rPr>
          <w:noProof/>
          <w:lang w:val="en-GB" w:eastAsia="en-GB"/>
        </w:rPr>
        <w:drawing>
          <wp:inline distT="0" distB="0" distL="0" distR="0" wp14:anchorId="38469297" wp14:editId="7281B086">
            <wp:extent cx="2611120" cy="1527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ABB2" w14:textId="09327D09" w:rsidR="00D0299A" w:rsidRDefault="00D0299A" w:rsidP="00C15299">
      <w:pPr>
        <w:pStyle w:val="Caption"/>
        <w:ind w:right="-1"/>
        <w:jc w:val="center"/>
        <w:rPr>
          <w:b/>
          <w:sz w:val="24"/>
        </w:rPr>
      </w:pPr>
      <w:r>
        <w:t xml:space="preserve">Figure </w:t>
      </w:r>
      <w:fldSimple w:instr=" SEQ Figure \* ARABIC ">
        <w:r w:rsidR="00C85FF3">
          <w:rPr>
            <w:noProof/>
          </w:rPr>
          <w:t>1</w:t>
        </w:r>
      </w:fldSimple>
      <w:r>
        <w:t xml:space="preserve"> Problem definition</w:t>
      </w:r>
    </w:p>
    <w:p w14:paraId="6ACB719E" w14:textId="1C2F0056" w:rsidR="00475D72" w:rsidRDefault="00D0299A" w:rsidP="00C15299">
      <w:pPr>
        <w:spacing w:after="0"/>
        <w:ind w:right="-1"/>
        <w:contextualSpacing/>
        <w:jc w:val="both"/>
        <w:rPr>
          <w:b/>
          <w:sz w:val="24"/>
        </w:rPr>
      </w:pPr>
      <w:r>
        <w:rPr>
          <w:b/>
          <w:sz w:val="24"/>
        </w:rPr>
        <w:t>Soluti</w:t>
      </w:r>
      <w:r w:rsidR="00475D72">
        <w:rPr>
          <w:b/>
          <w:sz w:val="24"/>
        </w:rPr>
        <w:t>on</w:t>
      </w:r>
      <w:r w:rsidR="00475D72" w:rsidRPr="00475D72">
        <w:rPr>
          <w:b/>
          <w:sz w:val="24"/>
        </w:rPr>
        <w:t xml:space="preserve">: </w:t>
      </w:r>
    </w:p>
    <w:p w14:paraId="393C6DC1" w14:textId="14967FEE" w:rsidR="00113278" w:rsidRDefault="00113278" w:rsidP="00C15299">
      <w:pPr>
        <w:spacing w:after="0"/>
        <w:ind w:right="-1"/>
        <w:contextualSpacing/>
        <w:jc w:val="center"/>
        <w:rPr>
          <w:b/>
          <w:sz w:val="24"/>
        </w:rPr>
      </w:pPr>
      <w:r>
        <w:rPr>
          <w:b/>
          <w:sz w:val="24"/>
        </w:rPr>
        <w:t>Mian Program</w:t>
      </w:r>
    </w:p>
    <w:p w14:paraId="4D981ABA" w14:textId="28B17B77" w:rsidR="00113278" w:rsidRDefault="00113278" w:rsidP="00C15299">
      <w:pPr>
        <w:pStyle w:val="ListParagraph"/>
        <w:tabs>
          <w:tab w:val="left" w:pos="567"/>
        </w:tabs>
        <w:spacing w:after="0"/>
        <w:ind w:left="0" w:right="-1"/>
        <w:jc w:val="center"/>
        <w:rPr>
          <w:rFonts w:ascii="Lucida Console" w:hAnsi="Lucida Console"/>
          <w:noProof/>
          <w:sz w:val="16"/>
        </w:rPr>
      </w:pPr>
      <w:r>
        <w:rPr>
          <w:sz w:val="18"/>
          <w:lang w:val="en-GB"/>
        </w:rPr>
        <w:t>mainProgram.m</w:t>
      </w:r>
    </w:p>
    <w:p w14:paraId="65B75F98" w14:textId="77777777" w:rsidR="00113278" w:rsidRPr="00113278" w:rsidRDefault="00113278" w:rsidP="00C15299">
      <w:pPr>
        <w:keepNext/>
        <w:keepLines/>
        <w:spacing w:before="40" w:after="0" w:line="256" w:lineRule="auto"/>
        <w:ind w:right="-1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0" w:name="_Toc470108537"/>
      <w:r w:rsidRPr="00113278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Initial Conditions</w:t>
      </w:r>
      <w:bookmarkEnd w:id="0"/>
    </w:p>
    <w:p w14:paraId="46DB367D" w14:textId="77777777" w:rsidR="00113278" w:rsidRPr="00113278" w:rsidRDefault="00113278" w:rsidP="00C1529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ind w:right="-1"/>
        <w:rPr>
          <w:rFonts w:ascii="Lucida Console" w:eastAsia="Calibri" w:hAnsi="Lucida Console" w:cs="Times New Roman"/>
          <w:noProof/>
          <w:color w:val="000000"/>
          <w:sz w:val="16"/>
        </w:rPr>
      </w:pPr>
      <w:r w:rsidRPr="00113278">
        <w:rPr>
          <w:rFonts w:ascii="Lucida Console" w:eastAsia="Calibri" w:hAnsi="Lucida Console" w:cs="Times New Roman"/>
          <w:noProof/>
          <w:sz w:val="16"/>
        </w:rPr>
        <w:t xml:space="preserve">clc; clear </w:t>
      </w:r>
      <w:r w:rsidRPr="00113278">
        <w:rPr>
          <w:rFonts w:ascii="Lucida Console" w:eastAsia="Calibri" w:hAnsi="Lucida Console" w:cs="Times New Roman"/>
          <w:noProof/>
          <w:color w:val="800000"/>
          <w:sz w:val="16"/>
        </w:rPr>
        <w:t>all</w:t>
      </w:r>
      <w:r w:rsidRPr="00113278">
        <w:rPr>
          <w:rFonts w:ascii="Lucida Console" w:eastAsia="Calibri" w:hAnsi="Lucida Console" w:cs="Times New Roman"/>
          <w:noProof/>
          <w:color w:val="000000"/>
          <w:sz w:val="16"/>
        </w:rPr>
        <w:t>;</w:t>
      </w:r>
      <w:r w:rsidRPr="00113278">
        <w:rPr>
          <w:rFonts w:ascii="Lucida Console" w:eastAsia="Calibri" w:hAnsi="Lucida Console" w:cs="Times New Roman"/>
          <w:noProof/>
          <w:color w:val="000000"/>
          <w:sz w:val="16"/>
        </w:rPr>
        <w:br/>
      </w:r>
      <w:r w:rsidRPr="00113278">
        <w:rPr>
          <w:rFonts w:ascii="Lucida Console" w:eastAsia="Calibri" w:hAnsi="Lucida Console" w:cs="Times New Roman"/>
          <w:noProof/>
          <w:color w:val="000000"/>
          <w:sz w:val="16"/>
        </w:rPr>
        <w:br/>
        <w:t xml:space="preserve">h=0.01; </w:t>
      </w:r>
      <w:r w:rsidRPr="00113278">
        <w:rPr>
          <w:rFonts w:ascii="Lucida Console" w:eastAsia="Calibri" w:hAnsi="Lucida Console" w:cs="Times New Roman"/>
          <w:noProof/>
          <w:color w:val="008000"/>
          <w:sz w:val="16"/>
        </w:rPr>
        <w:t>%thickness</w:t>
      </w:r>
      <w:r w:rsidRPr="00113278">
        <w:rPr>
          <w:rFonts w:ascii="Lucida Console" w:eastAsia="Calibri" w:hAnsi="Lucida Console" w:cs="Times New Roman"/>
          <w:noProof/>
          <w:color w:val="000000"/>
          <w:sz w:val="16"/>
        </w:rPr>
        <w:br/>
        <w:t xml:space="preserve">v=0.25; </w:t>
      </w:r>
      <w:r w:rsidRPr="00113278">
        <w:rPr>
          <w:rFonts w:ascii="Lucida Console" w:eastAsia="Calibri" w:hAnsi="Lucida Console" w:cs="Times New Roman"/>
          <w:noProof/>
          <w:color w:val="008000"/>
          <w:sz w:val="16"/>
        </w:rPr>
        <w:t>%Poisson ratio</w:t>
      </w:r>
      <w:r w:rsidRPr="00113278">
        <w:rPr>
          <w:rFonts w:ascii="Lucida Console" w:eastAsia="Calibri" w:hAnsi="Lucida Console" w:cs="Times New Roman"/>
          <w:noProof/>
          <w:color w:val="000000"/>
          <w:sz w:val="16"/>
        </w:rPr>
        <w:br/>
        <w:t xml:space="preserve">E=30e6; </w:t>
      </w:r>
      <w:r w:rsidRPr="00113278">
        <w:rPr>
          <w:rFonts w:ascii="Lucida Console" w:eastAsia="Calibri" w:hAnsi="Lucida Console" w:cs="Times New Roman"/>
          <w:noProof/>
          <w:color w:val="008000"/>
          <w:sz w:val="16"/>
        </w:rPr>
        <w:t>%Young's module</w:t>
      </w:r>
      <w:r w:rsidRPr="00113278">
        <w:rPr>
          <w:rFonts w:ascii="Lucida Console" w:eastAsia="Calibri" w:hAnsi="Lucida Console" w:cs="Times New Roman"/>
          <w:noProof/>
          <w:color w:val="000000"/>
          <w:sz w:val="16"/>
        </w:rPr>
        <w:br/>
        <w:t xml:space="preserve">L=10; </w:t>
      </w:r>
      <w:r w:rsidRPr="00113278">
        <w:rPr>
          <w:rFonts w:ascii="Lucida Console" w:eastAsia="Calibri" w:hAnsi="Lucida Console" w:cs="Times New Roman"/>
          <w:noProof/>
          <w:color w:val="008000"/>
          <w:sz w:val="16"/>
        </w:rPr>
        <w:t>%longitude ID student</w:t>
      </w:r>
      <w:r w:rsidRPr="00113278">
        <w:rPr>
          <w:rFonts w:ascii="Lucida Console" w:eastAsia="Calibri" w:hAnsi="Lucida Console" w:cs="Times New Roman"/>
          <w:noProof/>
          <w:color w:val="000000"/>
          <w:sz w:val="16"/>
        </w:rPr>
        <w:br/>
      </w:r>
      <w:r w:rsidRPr="00113278">
        <w:rPr>
          <w:rFonts w:ascii="Lucida Console" w:eastAsia="Calibri" w:hAnsi="Lucida Console" w:cs="Times New Roman"/>
          <w:noProof/>
          <w:color w:val="000000"/>
          <w:sz w:val="16"/>
        </w:rPr>
        <w:br/>
        <w:t xml:space="preserve">refined=2; </w:t>
      </w:r>
      <w:r w:rsidRPr="00113278">
        <w:rPr>
          <w:rFonts w:ascii="Lucida Console" w:eastAsia="Calibri" w:hAnsi="Lucida Console" w:cs="Times New Roman"/>
          <w:noProof/>
          <w:color w:val="008000"/>
          <w:sz w:val="16"/>
        </w:rPr>
        <w:t>%number of refined elements</w:t>
      </w:r>
    </w:p>
    <w:p w14:paraId="62C6454E" w14:textId="77777777" w:rsidR="00113278" w:rsidRPr="00113278" w:rsidRDefault="00113278" w:rsidP="00C15299">
      <w:pPr>
        <w:keepNext/>
        <w:keepLines/>
        <w:spacing w:before="40" w:after="0" w:line="256" w:lineRule="auto"/>
        <w:ind w:right="-1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1" w:name="_Toc470108538"/>
      <w:r w:rsidRPr="00113278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K matrix</w:t>
      </w:r>
      <w:bookmarkEnd w:id="1"/>
    </w:p>
    <w:p w14:paraId="6B5DB0C1" w14:textId="77777777" w:rsidR="00113278" w:rsidRPr="00113278" w:rsidRDefault="00113278" w:rsidP="00C1529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ind w:right="-1"/>
        <w:rPr>
          <w:rFonts w:ascii="Lucida Console" w:eastAsia="Calibri" w:hAnsi="Lucida Console" w:cs="Times New Roman"/>
          <w:noProof/>
          <w:sz w:val="16"/>
        </w:rPr>
      </w:pPr>
      <w:r w:rsidRPr="00113278">
        <w:rPr>
          <w:rFonts w:ascii="Lucida Console" w:eastAsia="Calibri" w:hAnsi="Lucida Console" w:cs="Times New Roman"/>
          <w:noProof/>
          <w:sz w:val="16"/>
        </w:rPr>
        <w:t>k=kn_Matrix([h v E],L,refined);</w:t>
      </w:r>
    </w:p>
    <w:p w14:paraId="0452B9C7" w14:textId="77777777" w:rsidR="00113278" w:rsidRPr="00113278" w:rsidRDefault="00113278" w:rsidP="00C15299">
      <w:pPr>
        <w:keepNext/>
        <w:keepLines/>
        <w:spacing w:before="40" w:after="0" w:line="256" w:lineRule="auto"/>
        <w:ind w:right="-1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2" w:name="_Toc470108539"/>
      <w:r w:rsidRPr="00113278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Vector Forces</w:t>
      </w:r>
      <w:bookmarkEnd w:id="2"/>
    </w:p>
    <w:p w14:paraId="74ADBCDD" w14:textId="77777777" w:rsidR="00113278" w:rsidRPr="00113278" w:rsidRDefault="00113278" w:rsidP="00C1529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ind w:right="-1"/>
        <w:rPr>
          <w:rFonts w:ascii="Lucida Console" w:eastAsia="Calibri" w:hAnsi="Lucida Console" w:cs="Times New Roman"/>
          <w:noProof/>
          <w:sz w:val="16"/>
        </w:rPr>
      </w:pPr>
      <w:r w:rsidRPr="00113278">
        <w:rPr>
          <w:rFonts w:ascii="Lucida Console" w:eastAsia="Calibri" w:hAnsi="Lucida Console" w:cs="Times New Roman"/>
          <w:noProof/>
          <w:sz w:val="16"/>
        </w:rPr>
        <w:t>nodes=get_names(refined);</w:t>
      </w:r>
      <w:r w:rsidRPr="00113278">
        <w:rPr>
          <w:rFonts w:ascii="Lucida Console" w:eastAsia="Calibri" w:hAnsi="Lucida Console" w:cs="Times New Roman"/>
          <w:noProof/>
          <w:sz w:val="16"/>
        </w:rPr>
        <w:br/>
        <w:t>f=fn_Matrix(nodes(:,length(nodes)),L,refined);</w:t>
      </w:r>
    </w:p>
    <w:p w14:paraId="4833659E" w14:textId="77777777" w:rsidR="00113278" w:rsidRPr="00113278" w:rsidRDefault="00113278" w:rsidP="00C15299">
      <w:pPr>
        <w:keepNext/>
        <w:keepLines/>
        <w:spacing w:before="40" w:after="0" w:line="256" w:lineRule="auto"/>
        <w:ind w:right="-1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3" w:name="_Toc470108540"/>
      <w:r w:rsidRPr="00113278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Crossoff K and F matrix</w:t>
      </w:r>
      <w:bookmarkEnd w:id="3"/>
    </w:p>
    <w:p w14:paraId="76CE37A3" w14:textId="77777777" w:rsidR="00113278" w:rsidRPr="00113278" w:rsidRDefault="00113278" w:rsidP="00C1529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ind w:right="-1"/>
        <w:rPr>
          <w:rFonts w:ascii="Lucida Console" w:eastAsia="Calibri" w:hAnsi="Lucida Console" w:cs="Times New Roman"/>
          <w:noProof/>
          <w:sz w:val="16"/>
        </w:rPr>
      </w:pPr>
      <w:r w:rsidRPr="00113278">
        <w:rPr>
          <w:rFonts w:ascii="Lucida Console" w:eastAsia="Calibri" w:hAnsi="Lucida Console" w:cs="Times New Roman"/>
          <w:noProof/>
          <w:sz w:val="16"/>
        </w:rPr>
        <w:t>[F K]=crossoff_kn(k,f,nodes(:,1));</w:t>
      </w:r>
    </w:p>
    <w:p w14:paraId="60394EDD" w14:textId="77777777" w:rsidR="00113278" w:rsidRPr="00113278" w:rsidRDefault="00113278" w:rsidP="00C15299">
      <w:pPr>
        <w:keepNext/>
        <w:keepLines/>
        <w:spacing w:before="40" w:after="0" w:line="256" w:lineRule="auto"/>
        <w:ind w:right="-1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4" w:name="_Toc470108541"/>
      <w:r w:rsidRPr="00113278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lastRenderedPageBreak/>
        <w:t>Displacements</w:t>
      </w:r>
      <w:bookmarkEnd w:id="4"/>
    </w:p>
    <w:p w14:paraId="11936ECC" w14:textId="77777777" w:rsidR="00113278" w:rsidRPr="00113278" w:rsidRDefault="00113278" w:rsidP="00C1529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ind w:right="-1"/>
        <w:rPr>
          <w:rFonts w:ascii="Lucida Console" w:eastAsia="Calibri" w:hAnsi="Lucida Console" w:cs="Times New Roman"/>
          <w:noProof/>
          <w:sz w:val="16"/>
        </w:rPr>
      </w:pPr>
      <w:r w:rsidRPr="00113278">
        <w:rPr>
          <w:rFonts w:ascii="Lucida Console" w:eastAsia="Calibri" w:hAnsi="Lucida Console" w:cs="Times New Roman"/>
          <w:noProof/>
          <w:sz w:val="16"/>
        </w:rPr>
        <w:t>D=inv(K)*F;</w:t>
      </w:r>
      <w:r w:rsidRPr="00113278">
        <w:rPr>
          <w:rFonts w:ascii="Lucida Console" w:eastAsia="Calibri" w:hAnsi="Lucida Console" w:cs="Times New Roman"/>
          <w:noProof/>
          <w:sz w:val="16"/>
        </w:rPr>
        <w:br/>
        <w:t>d=dn_vector(D,nodes(:,1),2*(refined+1)^2);</w:t>
      </w:r>
    </w:p>
    <w:p w14:paraId="600E3AE9" w14:textId="77777777" w:rsidR="00113278" w:rsidRPr="00113278" w:rsidRDefault="00113278" w:rsidP="00C15299">
      <w:pPr>
        <w:keepNext/>
        <w:keepLines/>
        <w:spacing w:before="40" w:after="0" w:line="256" w:lineRule="auto"/>
        <w:ind w:right="-1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5" w:name="_Toc470108542"/>
      <w:r w:rsidRPr="00113278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Strain-Stresses</w:t>
      </w:r>
      <w:bookmarkEnd w:id="5"/>
    </w:p>
    <w:p w14:paraId="1CF6DC55" w14:textId="77777777" w:rsidR="00113278" w:rsidRPr="00113278" w:rsidRDefault="00113278" w:rsidP="00C1529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ind w:right="-1"/>
        <w:rPr>
          <w:rFonts w:ascii="Lucida Console" w:eastAsia="Calibri" w:hAnsi="Lucida Console" w:cs="Times New Roman"/>
          <w:noProof/>
          <w:sz w:val="16"/>
        </w:rPr>
      </w:pPr>
      <w:r w:rsidRPr="00113278">
        <w:rPr>
          <w:rFonts w:ascii="Lucida Console" w:eastAsia="Calibri" w:hAnsi="Lucida Console" w:cs="Times New Roman"/>
          <w:noProof/>
          <w:sz w:val="16"/>
        </w:rPr>
        <w:t>stress=Sn_Matrix([v E],L,refined,d);</w:t>
      </w:r>
    </w:p>
    <w:p w14:paraId="3BDA53BB" w14:textId="77777777" w:rsidR="00113278" w:rsidRDefault="00113278" w:rsidP="00C15299">
      <w:pPr>
        <w:pStyle w:val="ListParagraph"/>
        <w:tabs>
          <w:tab w:val="left" w:pos="567"/>
        </w:tabs>
        <w:spacing w:after="0"/>
        <w:ind w:left="0" w:right="-1"/>
        <w:rPr>
          <w:sz w:val="18"/>
        </w:rPr>
      </w:pPr>
    </w:p>
    <w:p w14:paraId="70E523CC" w14:textId="77777777" w:rsidR="00113278" w:rsidRDefault="00113278" w:rsidP="00C15299">
      <w:pPr>
        <w:pStyle w:val="ListParagraph"/>
        <w:tabs>
          <w:tab w:val="left" w:pos="567"/>
        </w:tabs>
        <w:spacing w:after="0"/>
        <w:ind w:left="0" w:right="-1"/>
        <w:jc w:val="center"/>
        <w:rPr>
          <w:sz w:val="18"/>
        </w:rPr>
      </w:pPr>
    </w:p>
    <w:p w14:paraId="763E952A" w14:textId="4BC41FE1" w:rsidR="00113278" w:rsidRDefault="00113278" w:rsidP="00C15299">
      <w:pPr>
        <w:spacing w:after="0"/>
        <w:ind w:right="-1"/>
        <w:contextualSpacing/>
        <w:jc w:val="center"/>
        <w:rPr>
          <w:b/>
          <w:sz w:val="24"/>
        </w:rPr>
      </w:pPr>
      <w:r>
        <w:rPr>
          <w:b/>
          <w:sz w:val="24"/>
        </w:rPr>
        <w:t>Getting K matrix</w:t>
      </w:r>
    </w:p>
    <w:p w14:paraId="0CFCBE1D" w14:textId="7ABE162C" w:rsidR="00113278" w:rsidRDefault="00113278" w:rsidP="00C15299">
      <w:pPr>
        <w:pStyle w:val="ListParagraph"/>
        <w:tabs>
          <w:tab w:val="left" w:pos="567"/>
          <w:tab w:val="center" w:pos="4749"/>
        </w:tabs>
        <w:spacing w:after="0"/>
        <w:ind w:left="0" w:right="-1"/>
        <w:rPr>
          <w:rFonts w:ascii="Lucida Console" w:hAnsi="Lucida Console"/>
          <w:noProof/>
          <w:color w:val="0000FF"/>
          <w:sz w:val="16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  <w:t>Kn_Matrix.</w:t>
      </w:r>
      <w:r>
        <w:rPr>
          <w:sz w:val="18"/>
          <w:lang w:val="en-GB"/>
        </w:rPr>
        <w:t>m</w:t>
      </w:r>
    </w:p>
    <w:p w14:paraId="3187BDDE" w14:textId="77777777" w:rsidR="00113278" w:rsidRPr="00113278" w:rsidRDefault="00113278" w:rsidP="00C1529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ind w:right="-1"/>
        <w:rPr>
          <w:rFonts w:ascii="Lucida Console" w:eastAsia="Calibri" w:hAnsi="Lucida Console" w:cs="Times New Roman"/>
          <w:noProof/>
          <w:color w:val="000000"/>
          <w:sz w:val="16"/>
        </w:rPr>
      </w:pPr>
      <w:r w:rsidRPr="00113278">
        <w:rPr>
          <w:rFonts w:ascii="Lucida Console" w:eastAsia="Calibri" w:hAnsi="Lucida Console" w:cs="Times New Roman"/>
          <w:noProof/>
          <w:color w:val="0000FF"/>
          <w:sz w:val="16"/>
        </w:rPr>
        <w:t>function</w:t>
      </w:r>
      <w:r w:rsidRPr="00113278">
        <w:rPr>
          <w:rFonts w:ascii="Lucida Console" w:eastAsia="Calibri" w:hAnsi="Lucida Console" w:cs="Times New Roman"/>
          <w:noProof/>
          <w:color w:val="000000"/>
          <w:sz w:val="16"/>
        </w:rPr>
        <w:t xml:space="preserve"> k=kn_Matrix(mech,L,refined)</w:t>
      </w:r>
    </w:p>
    <w:p w14:paraId="3F8BBC66" w14:textId="77777777" w:rsidR="00113278" w:rsidRPr="00113278" w:rsidRDefault="00113278" w:rsidP="00C15299">
      <w:pPr>
        <w:keepNext/>
        <w:keepLines/>
        <w:spacing w:before="40" w:after="0" w:line="256" w:lineRule="auto"/>
        <w:ind w:right="-1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6" w:name="_Toc470108521"/>
      <w:r w:rsidRPr="00113278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Parametres</w:t>
      </w:r>
      <w:bookmarkEnd w:id="6"/>
    </w:p>
    <w:p w14:paraId="6EC76B38" w14:textId="77777777" w:rsidR="00113278" w:rsidRPr="00113278" w:rsidRDefault="00113278" w:rsidP="00C1529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ind w:right="-1"/>
        <w:rPr>
          <w:rFonts w:ascii="Lucida Console" w:eastAsia="Calibri" w:hAnsi="Lucida Console" w:cs="Times New Roman"/>
          <w:noProof/>
          <w:color w:val="000000"/>
          <w:sz w:val="16"/>
        </w:rPr>
      </w:pPr>
      <w:r w:rsidRPr="00113278">
        <w:rPr>
          <w:rFonts w:ascii="Lucida Console" w:eastAsia="Calibri" w:hAnsi="Lucida Console" w:cs="Times New Roman"/>
          <w:noProof/>
          <w:sz w:val="16"/>
        </w:rPr>
        <w:t>h=mech(1);</w:t>
      </w:r>
      <w:r w:rsidRPr="00113278">
        <w:rPr>
          <w:rFonts w:ascii="Lucida Console" w:eastAsia="Calibri" w:hAnsi="Lucida Console" w:cs="Times New Roman"/>
          <w:noProof/>
          <w:sz w:val="16"/>
        </w:rPr>
        <w:br/>
        <w:t>v=mech(2);</w:t>
      </w:r>
      <w:r w:rsidRPr="00113278">
        <w:rPr>
          <w:rFonts w:ascii="Lucida Console" w:eastAsia="Calibri" w:hAnsi="Lucida Console" w:cs="Times New Roman"/>
          <w:noProof/>
          <w:sz w:val="16"/>
        </w:rPr>
        <w:br/>
        <w:t>E=mech(3);</w:t>
      </w:r>
      <w:r w:rsidRPr="00113278">
        <w:rPr>
          <w:rFonts w:ascii="Lucida Console" w:eastAsia="Calibri" w:hAnsi="Lucida Console" w:cs="Times New Roman"/>
          <w:noProof/>
          <w:sz w:val="16"/>
        </w:rPr>
        <w:br/>
        <w:t xml:space="preserve">pitch=L/refined; </w:t>
      </w:r>
      <w:r w:rsidRPr="00113278">
        <w:rPr>
          <w:rFonts w:ascii="Lucida Console" w:eastAsia="Calibri" w:hAnsi="Lucida Console" w:cs="Times New Roman"/>
          <w:noProof/>
          <w:color w:val="008000"/>
          <w:sz w:val="16"/>
        </w:rPr>
        <w:t>%geometric step between each element</w:t>
      </w:r>
      <w:r w:rsidRPr="00113278">
        <w:rPr>
          <w:rFonts w:ascii="Lucida Console" w:eastAsia="Calibri" w:hAnsi="Lucida Console" w:cs="Times New Roman"/>
          <w:noProof/>
          <w:color w:val="000000"/>
          <w:sz w:val="16"/>
        </w:rPr>
        <w:br/>
        <w:t xml:space="preserve">pts=[[0 0];[pitch 0];[pitch pitch];[0 pitch];]; </w:t>
      </w:r>
      <w:r w:rsidRPr="00113278">
        <w:rPr>
          <w:rFonts w:ascii="Lucida Console" w:eastAsia="Calibri" w:hAnsi="Lucida Console" w:cs="Times New Roman"/>
          <w:noProof/>
          <w:color w:val="008000"/>
          <w:sz w:val="16"/>
        </w:rPr>
        <w:t>%coordinates of an element element</w:t>
      </w:r>
    </w:p>
    <w:p w14:paraId="73693F33" w14:textId="77777777" w:rsidR="00113278" w:rsidRPr="00113278" w:rsidRDefault="00113278" w:rsidP="00C15299">
      <w:pPr>
        <w:keepNext/>
        <w:keepLines/>
        <w:spacing w:before="40" w:after="0" w:line="256" w:lineRule="auto"/>
        <w:ind w:right="-1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7" w:name="_Toc470108522"/>
      <w:r w:rsidRPr="00113278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Getting ke stiffness matrix</w:t>
      </w:r>
      <w:bookmarkEnd w:id="7"/>
    </w:p>
    <w:p w14:paraId="27AA6B1C" w14:textId="77777777" w:rsidR="00113278" w:rsidRPr="00113278" w:rsidRDefault="00113278" w:rsidP="00C1529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ind w:right="-1"/>
        <w:rPr>
          <w:rFonts w:ascii="Lucida Console" w:eastAsia="Calibri" w:hAnsi="Lucida Console" w:cs="Times New Roman"/>
          <w:noProof/>
          <w:sz w:val="16"/>
        </w:rPr>
      </w:pPr>
      <w:r w:rsidRPr="00113278">
        <w:rPr>
          <w:rFonts w:ascii="Lucida Console" w:eastAsia="Calibri" w:hAnsi="Lucida Console" w:cs="Times New Roman"/>
          <w:noProof/>
          <w:sz w:val="16"/>
        </w:rPr>
        <w:t>ke=ke_Matrix(pts,h,v,E);</w:t>
      </w:r>
    </w:p>
    <w:p w14:paraId="4FDBD415" w14:textId="77777777" w:rsidR="00113278" w:rsidRPr="00113278" w:rsidRDefault="00113278" w:rsidP="00C15299">
      <w:pPr>
        <w:keepNext/>
        <w:keepLines/>
        <w:spacing w:before="40" w:after="0" w:line="256" w:lineRule="auto"/>
        <w:ind w:right="-1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8" w:name="_Toc470108523"/>
      <w:r w:rsidRPr="00113278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Assambled K matrix condisidereing each node</w:t>
      </w:r>
      <w:bookmarkEnd w:id="8"/>
    </w:p>
    <w:p w14:paraId="3F640B56" w14:textId="77777777" w:rsidR="00113278" w:rsidRPr="00113278" w:rsidRDefault="00113278" w:rsidP="00C1529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ind w:right="-1"/>
        <w:rPr>
          <w:rFonts w:ascii="Lucida Console" w:eastAsia="Calibri" w:hAnsi="Lucida Console" w:cs="Times New Roman"/>
          <w:noProof/>
          <w:sz w:val="16"/>
        </w:rPr>
      </w:pPr>
      <w:r w:rsidRPr="00113278">
        <w:rPr>
          <w:rFonts w:ascii="Lucida Console" w:eastAsia="Calibri" w:hAnsi="Lucida Console" w:cs="Times New Roman"/>
          <w:noProof/>
          <w:sz w:val="16"/>
        </w:rPr>
        <w:t>Allnames=function_names(refined);</w:t>
      </w:r>
      <w:r w:rsidRPr="00113278">
        <w:rPr>
          <w:rFonts w:ascii="Lucida Console" w:eastAsia="Calibri" w:hAnsi="Lucida Console" w:cs="Times New Roman"/>
          <w:noProof/>
          <w:sz w:val="16"/>
        </w:rPr>
        <w:br/>
        <w:t>k=fill_k(refined,Allnames,ke);</w:t>
      </w:r>
    </w:p>
    <w:p w14:paraId="04BDCEC4" w14:textId="77777777" w:rsidR="00113278" w:rsidRDefault="00113278" w:rsidP="00C15299">
      <w:pPr>
        <w:pStyle w:val="ListParagraph"/>
        <w:tabs>
          <w:tab w:val="left" w:pos="567"/>
          <w:tab w:val="center" w:pos="4749"/>
        </w:tabs>
        <w:spacing w:after="0"/>
        <w:ind w:left="0" w:right="-1"/>
      </w:pPr>
    </w:p>
    <w:p w14:paraId="3E07E3A3" w14:textId="508B811E" w:rsidR="00113278" w:rsidRPr="00A528BC" w:rsidRDefault="00113278" w:rsidP="00C15299">
      <w:pPr>
        <w:pStyle w:val="ListParagraph"/>
        <w:tabs>
          <w:tab w:val="left" w:pos="567"/>
        </w:tabs>
        <w:spacing w:after="0"/>
        <w:ind w:left="0" w:right="-1"/>
        <w:rPr>
          <w:rFonts w:asciiTheme="majorHAnsi" w:hAnsiTheme="majorHAnsi" w:cstheme="majorHAnsi"/>
          <w:szCs w:val="20"/>
        </w:rPr>
      </w:pPr>
      <w:r w:rsidRPr="00A528BC">
        <w:rPr>
          <w:rFonts w:asciiTheme="majorHAnsi" w:hAnsiTheme="majorHAnsi" w:cstheme="majorHAnsi"/>
          <w:szCs w:val="20"/>
        </w:rPr>
        <w:t>The last code is applied to get the assembled stiffness matrix of our model, but this function in itself uses other functions to obtain it.</w:t>
      </w:r>
    </w:p>
    <w:p w14:paraId="2E1FC49C" w14:textId="77777777" w:rsidR="00113278" w:rsidRPr="00A528BC" w:rsidRDefault="00113278" w:rsidP="00C15299">
      <w:pPr>
        <w:pStyle w:val="ListParagraph"/>
        <w:tabs>
          <w:tab w:val="left" w:pos="567"/>
        </w:tabs>
        <w:spacing w:after="0"/>
        <w:ind w:left="0" w:right="-1"/>
        <w:rPr>
          <w:rFonts w:asciiTheme="majorHAnsi" w:hAnsiTheme="majorHAnsi" w:cstheme="majorHAnsi"/>
          <w:szCs w:val="20"/>
        </w:rPr>
      </w:pPr>
    </w:p>
    <w:p w14:paraId="13231BD4" w14:textId="77777777" w:rsidR="00C15299" w:rsidRPr="00A528BC" w:rsidRDefault="00C15299" w:rsidP="00C15299">
      <w:pPr>
        <w:pStyle w:val="ListParagraph"/>
        <w:numPr>
          <w:ilvl w:val="0"/>
          <w:numId w:val="6"/>
        </w:numPr>
        <w:tabs>
          <w:tab w:val="left" w:pos="567"/>
        </w:tabs>
        <w:spacing w:after="0"/>
        <w:ind w:right="-1"/>
        <w:rPr>
          <w:rFonts w:asciiTheme="majorHAnsi" w:hAnsiTheme="majorHAnsi" w:cstheme="majorHAnsi"/>
          <w:szCs w:val="20"/>
        </w:rPr>
      </w:pPr>
      <w:r w:rsidRPr="00A528BC">
        <w:rPr>
          <w:rFonts w:asciiTheme="majorHAnsi" w:hAnsiTheme="majorHAnsi" w:cstheme="majorHAnsi"/>
          <w:b/>
          <w:szCs w:val="20"/>
        </w:rPr>
        <w:t>ke=ke_Matrix(pts,h,v,E)</w:t>
      </w:r>
    </w:p>
    <w:p w14:paraId="16803FA1" w14:textId="5E88894F" w:rsidR="00C15299" w:rsidRPr="00A528BC" w:rsidRDefault="00C15299" w:rsidP="00C15299">
      <w:pPr>
        <w:pStyle w:val="ListParagraph"/>
        <w:tabs>
          <w:tab w:val="left" w:pos="567"/>
        </w:tabs>
        <w:spacing w:after="0"/>
        <w:ind w:left="0" w:right="-1"/>
        <w:rPr>
          <w:rFonts w:asciiTheme="majorHAnsi" w:hAnsiTheme="majorHAnsi" w:cstheme="majorHAnsi"/>
          <w:szCs w:val="20"/>
        </w:rPr>
      </w:pPr>
      <w:r w:rsidRPr="00A528BC">
        <w:rPr>
          <w:rFonts w:asciiTheme="majorHAnsi" w:hAnsiTheme="majorHAnsi" w:cstheme="majorHAnsi"/>
          <w:szCs w:val="20"/>
        </w:rPr>
        <w:tab/>
        <w:t xml:space="preserve">Gets the elemental </w:t>
      </w:r>
      <w:r w:rsidRPr="00A528BC">
        <w:rPr>
          <w:rFonts w:asciiTheme="majorHAnsi" w:hAnsiTheme="majorHAnsi" w:cstheme="majorHAnsi"/>
          <w:noProof/>
          <w:szCs w:val="20"/>
        </w:rPr>
        <w:t>stiffness</w:t>
      </w:r>
      <w:r w:rsidRPr="00A528BC">
        <w:rPr>
          <w:rFonts w:asciiTheme="majorHAnsi" w:hAnsiTheme="majorHAnsi" w:cstheme="majorHAnsi"/>
          <w:szCs w:val="20"/>
        </w:rPr>
        <w:t xml:space="preserve"> matrix which is defined as the k matrix for each element in our model.</w:t>
      </w:r>
    </w:p>
    <w:p w14:paraId="24C02846" w14:textId="77777777" w:rsidR="00C15299" w:rsidRPr="00A528BC" w:rsidRDefault="00C15299" w:rsidP="00C15299">
      <w:pPr>
        <w:pStyle w:val="ListParagraph"/>
        <w:tabs>
          <w:tab w:val="left" w:pos="567"/>
        </w:tabs>
        <w:spacing w:after="0"/>
        <w:ind w:left="0" w:right="-1"/>
        <w:rPr>
          <w:rFonts w:asciiTheme="majorHAnsi" w:hAnsiTheme="majorHAnsi" w:cstheme="majorHAnsi"/>
          <w:szCs w:val="20"/>
        </w:rPr>
      </w:pPr>
    </w:p>
    <w:p w14:paraId="29E3CD00" w14:textId="01FDD6A7" w:rsidR="00113278" w:rsidRPr="00A528BC" w:rsidRDefault="00113278" w:rsidP="00C15299">
      <w:pPr>
        <w:pStyle w:val="ListParagraph"/>
        <w:numPr>
          <w:ilvl w:val="0"/>
          <w:numId w:val="5"/>
        </w:numPr>
        <w:tabs>
          <w:tab w:val="left" w:pos="567"/>
        </w:tabs>
        <w:spacing w:after="0"/>
        <w:ind w:right="-1"/>
        <w:rPr>
          <w:rFonts w:asciiTheme="majorHAnsi" w:hAnsiTheme="majorHAnsi" w:cstheme="majorHAnsi"/>
          <w:b/>
          <w:szCs w:val="20"/>
        </w:rPr>
      </w:pPr>
      <w:r w:rsidRPr="00113278">
        <w:rPr>
          <w:rFonts w:asciiTheme="majorHAnsi" w:eastAsia="Calibri" w:hAnsiTheme="majorHAnsi" w:cstheme="majorHAnsi"/>
          <w:b/>
          <w:noProof/>
          <w:szCs w:val="20"/>
        </w:rPr>
        <w:t>A</w:t>
      </w:r>
      <w:r w:rsidR="00C15299" w:rsidRPr="00A528BC">
        <w:rPr>
          <w:rFonts w:asciiTheme="majorHAnsi" w:eastAsia="Calibri" w:hAnsiTheme="majorHAnsi" w:cstheme="majorHAnsi"/>
          <w:b/>
          <w:noProof/>
          <w:szCs w:val="20"/>
        </w:rPr>
        <w:t>llnames=function_names(refined)</w:t>
      </w:r>
    </w:p>
    <w:p w14:paraId="02208017" w14:textId="41B7154B" w:rsidR="00C15299" w:rsidRPr="00A528BC" w:rsidRDefault="00C15299" w:rsidP="00C15299">
      <w:pPr>
        <w:pStyle w:val="ListParagraph"/>
        <w:tabs>
          <w:tab w:val="left" w:pos="567"/>
        </w:tabs>
        <w:spacing w:after="0"/>
        <w:ind w:left="567" w:right="-1"/>
        <w:jc w:val="both"/>
        <w:rPr>
          <w:rFonts w:asciiTheme="majorHAnsi" w:eastAsia="Calibri" w:hAnsiTheme="majorHAnsi" w:cstheme="majorHAnsi"/>
          <w:noProof/>
          <w:szCs w:val="20"/>
        </w:rPr>
      </w:pPr>
      <w:r w:rsidRPr="00A528BC">
        <w:rPr>
          <w:rFonts w:asciiTheme="majorHAnsi" w:eastAsia="Calibri" w:hAnsiTheme="majorHAnsi" w:cstheme="majorHAnsi"/>
          <w:noProof/>
          <w:szCs w:val="20"/>
        </w:rPr>
        <w:t xml:space="preserve">Given a number of refining, the number of nodes will be different. This function gets the names of the nodes for each element in our model. </w:t>
      </w:r>
    </w:p>
    <w:p w14:paraId="645708B8" w14:textId="5BB173DF" w:rsidR="00C15299" w:rsidRPr="00A528BC" w:rsidRDefault="00C15299" w:rsidP="00C15299">
      <w:pPr>
        <w:pStyle w:val="ListParagraph"/>
        <w:tabs>
          <w:tab w:val="left" w:pos="567"/>
        </w:tabs>
        <w:spacing w:after="0"/>
        <w:ind w:left="0" w:right="-1"/>
        <w:rPr>
          <w:rFonts w:asciiTheme="majorHAnsi" w:eastAsia="Calibri" w:hAnsiTheme="majorHAnsi" w:cstheme="majorHAnsi"/>
          <w:noProof/>
          <w:szCs w:val="20"/>
        </w:rPr>
      </w:pPr>
      <w:r w:rsidRPr="00A528BC">
        <w:rPr>
          <w:rFonts w:asciiTheme="majorHAnsi" w:eastAsia="Calibri" w:hAnsiTheme="majorHAnsi" w:cstheme="majorHAnsi"/>
          <w:noProof/>
          <w:szCs w:val="20"/>
        </w:rPr>
        <w:tab/>
        <w:t>These names will be used to built the assembled stiffness matrix.</w:t>
      </w:r>
    </w:p>
    <w:p w14:paraId="7A4FE052" w14:textId="77777777" w:rsidR="00C15299" w:rsidRPr="00A528BC" w:rsidRDefault="00C15299" w:rsidP="00C15299">
      <w:pPr>
        <w:pStyle w:val="ListParagraph"/>
        <w:tabs>
          <w:tab w:val="left" w:pos="567"/>
        </w:tabs>
        <w:spacing w:after="0"/>
        <w:ind w:left="0" w:right="-1"/>
        <w:rPr>
          <w:rFonts w:asciiTheme="majorHAnsi" w:hAnsiTheme="majorHAnsi" w:cstheme="majorHAnsi"/>
          <w:b/>
          <w:szCs w:val="20"/>
        </w:rPr>
      </w:pPr>
    </w:p>
    <w:p w14:paraId="459041FD" w14:textId="0519574B" w:rsidR="00113278" w:rsidRPr="00A528BC" w:rsidRDefault="00113278" w:rsidP="00C15299">
      <w:pPr>
        <w:pStyle w:val="ListParagraph"/>
        <w:numPr>
          <w:ilvl w:val="0"/>
          <w:numId w:val="5"/>
        </w:numPr>
        <w:tabs>
          <w:tab w:val="left" w:pos="567"/>
        </w:tabs>
        <w:spacing w:after="0"/>
        <w:ind w:right="-1"/>
        <w:rPr>
          <w:rFonts w:asciiTheme="majorHAnsi" w:hAnsiTheme="majorHAnsi" w:cstheme="majorHAnsi"/>
          <w:b/>
          <w:szCs w:val="20"/>
        </w:rPr>
      </w:pPr>
      <w:r w:rsidRPr="00A528BC">
        <w:rPr>
          <w:rFonts w:asciiTheme="majorHAnsi" w:hAnsiTheme="majorHAnsi" w:cstheme="majorHAnsi"/>
          <w:b/>
          <w:szCs w:val="20"/>
        </w:rPr>
        <w:t>k=fill_k(refined,</w:t>
      </w:r>
      <w:r w:rsidRPr="00A528BC">
        <w:rPr>
          <w:rFonts w:asciiTheme="majorHAnsi" w:hAnsiTheme="majorHAnsi" w:cstheme="majorHAnsi"/>
          <w:b/>
          <w:noProof/>
          <w:szCs w:val="20"/>
        </w:rPr>
        <w:t>Allnames</w:t>
      </w:r>
      <w:r w:rsidRPr="00A528BC">
        <w:rPr>
          <w:rFonts w:asciiTheme="majorHAnsi" w:hAnsiTheme="majorHAnsi" w:cstheme="majorHAnsi"/>
          <w:b/>
          <w:szCs w:val="20"/>
        </w:rPr>
        <w:t>,</w:t>
      </w:r>
      <w:r w:rsidRPr="00A528BC">
        <w:rPr>
          <w:rFonts w:asciiTheme="majorHAnsi" w:hAnsiTheme="majorHAnsi" w:cstheme="majorHAnsi"/>
          <w:b/>
          <w:noProof/>
          <w:szCs w:val="20"/>
        </w:rPr>
        <w:t>ke</w:t>
      </w:r>
      <w:r w:rsidR="00C15299" w:rsidRPr="00A528BC">
        <w:rPr>
          <w:rFonts w:asciiTheme="majorHAnsi" w:hAnsiTheme="majorHAnsi" w:cstheme="majorHAnsi"/>
          <w:b/>
          <w:szCs w:val="20"/>
        </w:rPr>
        <w:t>)</w:t>
      </w:r>
    </w:p>
    <w:p w14:paraId="38369C82" w14:textId="3C404068" w:rsidR="00C15299" w:rsidRPr="00A528BC" w:rsidRDefault="00C15299" w:rsidP="00C15299">
      <w:pPr>
        <w:pStyle w:val="ListParagraph"/>
        <w:tabs>
          <w:tab w:val="left" w:pos="567"/>
        </w:tabs>
        <w:spacing w:after="0"/>
        <w:ind w:left="567" w:right="-1"/>
        <w:rPr>
          <w:rFonts w:asciiTheme="majorHAnsi" w:hAnsiTheme="majorHAnsi" w:cstheme="majorHAnsi"/>
          <w:szCs w:val="20"/>
        </w:rPr>
      </w:pPr>
      <w:r w:rsidRPr="00A528BC">
        <w:rPr>
          <w:rFonts w:asciiTheme="majorHAnsi" w:hAnsiTheme="majorHAnsi" w:cstheme="majorHAnsi"/>
          <w:szCs w:val="20"/>
        </w:rPr>
        <w:t>This function uses the number of refining, distribution of nodes by names and elemental stiffness matrix to assemble the K matrix for our model.</w:t>
      </w:r>
    </w:p>
    <w:p w14:paraId="797C3957" w14:textId="77777777" w:rsidR="00C15299" w:rsidRPr="00A528BC" w:rsidRDefault="00C15299" w:rsidP="00C15299">
      <w:pPr>
        <w:pStyle w:val="ListParagraph"/>
        <w:tabs>
          <w:tab w:val="left" w:pos="567"/>
        </w:tabs>
        <w:spacing w:after="0"/>
        <w:ind w:left="0" w:right="-1"/>
        <w:rPr>
          <w:rFonts w:asciiTheme="majorHAnsi" w:hAnsiTheme="majorHAnsi" w:cstheme="majorHAnsi"/>
          <w:szCs w:val="20"/>
        </w:rPr>
      </w:pPr>
    </w:p>
    <w:p w14:paraId="3EA4CA60" w14:textId="77777777" w:rsidR="00C15299" w:rsidRDefault="00C15299" w:rsidP="00C15299">
      <w:pPr>
        <w:spacing w:after="0"/>
        <w:ind w:right="-1"/>
        <w:contextualSpacing/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Getting Ke </w:t>
      </w:r>
      <w:r w:rsidRPr="00C15299">
        <w:rPr>
          <w:b/>
          <w:sz w:val="24"/>
        </w:rPr>
        <w:t>Elementary matrix</w:t>
      </w:r>
    </w:p>
    <w:p w14:paraId="52F49306" w14:textId="73476D8A" w:rsidR="00C15299" w:rsidRDefault="00C15299" w:rsidP="00C15299">
      <w:pPr>
        <w:spacing w:after="0"/>
        <w:ind w:right="-1"/>
        <w:contextualSpacing/>
        <w:jc w:val="center"/>
        <w:rPr>
          <w:rFonts w:ascii="Lucida Console" w:hAnsi="Lucida Console"/>
          <w:noProof/>
          <w:color w:val="0000FF"/>
          <w:sz w:val="16"/>
        </w:rPr>
      </w:pPr>
      <w:r>
        <w:rPr>
          <w:sz w:val="18"/>
          <w:lang w:val="en-GB"/>
        </w:rPr>
        <w:t>Kn_Matrix.m</w:t>
      </w:r>
    </w:p>
    <w:p w14:paraId="5F1A27D7" w14:textId="77777777" w:rsidR="00C15299" w:rsidRPr="00C15299" w:rsidRDefault="00C15299" w:rsidP="00C1529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tabs>
          <w:tab w:val="left" w:pos="9356"/>
        </w:tabs>
        <w:spacing w:line="360" w:lineRule="auto"/>
        <w:ind w:right="-1"/>
        <w:rPr>
          <w:rFonts w:ascii="Lucida Console" w:eastAsia="Calibri" w:hAnsi="Lucida Console" w:cs="Times New Roman"/>
          <w:noProof/>
          <w:color w:val="000000"/>
          <w:sz w:val="16"/>
        </w:rPr>
      </w:pPr>
      <w:r w:rsidRPr="00C15299">
        <w:rPr>
          <w:rFonts w:ascii="Lucida Console" w:eastAsia="Calibri" w:hAnsi="Lucida Console" w:cs="Times New Roman"/>
          <w:noProof/>
          <w:color w:val="0000FF"/>
          <w:sz w:val="16"/>
        </w:rPr>
        <w:t>function</w:t>
      </w:r>
      <w:r w:rsidRPr="00C15299">
        <w:rPr>
          <w:rFonts w:ascii="Lucida Console" w:eastAsia="Calibri" w:hAnsi="Lucida Console" w:cs="Times New Roman"/>
          <w:noProof/>
          <w:color w:val="000000"/>
          <w:sz w:val="16"/>
        </w:rPr>
        <w:t xml:space="preserve"> k=k_eMatrix(cordinates,h,v,E)</w:t>
      </w:r>
    </w:p>
    <w:p w14:paraId="5664E106" w14:textId="64A685FC" w:rsidR="00C15299" w:rsidRDefault="00C15299" w:rsidP="00C15299">
      <w:pPr>
        <w:keepNext/>
        <w:keepLines/>
        <w:tabs>
          <w:tab w:val="left" w:pos="9356"/>
        </w:tabs>
        <w:spacing w:before="40" w:after="0" w:line="256" w:lineRule="auto"/>
        <w:ind w:right="-1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9" w:name="_Toc470110069"/>
      <w:r w:rsidRPr="00C15299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Nodes Coordinates</w:t>
      </w:r>
      <w:bookmarkEnd w:id="9"/>
    </w:p>
    <w:p w14:paraId="3DD7482F" w14:textId="4D2B53C2" w:rsidR="00C15299" w:rsidRPr="00C15299" w:rsidRDefault="00C15299" w:rsidP="00C1529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tabs>
          <w:tab w:val="left" w:pos="9356"/>
        </w:tabs>
        <w:spacing w:line="360" w:lineRule="auto"/>
        <w:ind w:right="-1"/>
        <w:rPr>
          <w:rFonts w:ascii="Lucida Console" w:eastAsia="Calibri" w:hAnsi="Lucida Console" w:cs="Times New Roman"/>
          <w:noProof/>
          <w:sz w:val="16"/>
        </w:rPr>
      </w:pPr>
      <w:r w:rsidRPr="00C15299">
        <w:rPr>
          <w:rFonts w:ascii="Lucida Console" w:eastAsia="Calibri" w:hAnsi="Lucida Console" w:cs="Times New Roman"/>
          <w:noProof/>
          <w:sz w:val="16"/>
        </w:rPr>
        <w:t>p1=cordinates(1,1:2);</w:t>
      </w:r>
      <w:r w:rsidRPr="00C15299">
        <w:rPr>
          <w:rFonts w:ascii="Lucida Console" w:eastAsia="Calibri" w:hAnsi="Lucida Console" w:cs="Times New Roman"/>
          <w:noProof/>
          <w:sz w:val="16"/>
        </w:rPr>
        <w:br/>
        <w:t>p2=cordinates(2,1:2);</w:t>
      </w:r>
      <w:r w:rsidRPr="00C15299">
        <w:rPr>
          <w:rFonts w:ascii="Lucida Console" w:eastAsia="Calibri" w:hAnsi="Lucida Console" w:cs="Times New Roman"/>
          <w:noProof/>
          <w:sz w:val="16"/>
        </w:rPr>
        <w:br/>
        <w:t>p3=cordinates(3,1:2);</w:t>
      </w:r>
      <w:r w:rsidRPr="00C15299">
        <w:rPr>
          <w:rFonts w:ascii="Lucida Console" w:eastAsia="Calibri" w:hAnsi="Lucida Console" w:cs="Times New Roman"/>
          <w:noProof/>
          <w:sz w:val="16"/>
        </w:rPr>
        <w:br/>
        <w:t>p4=cordinates(4,1:2);</w:t>
      </w:r>
      <w:r w:rsidRPr="00C15299">
        <w:rPr>
          <w:rFonts w:ascii="Lucida Console" w:eastAsia="Calibri" w:hAnsi="Lucida Console" w:cs="Times New Roman"/>
          <w:noProof/>
          <w:sz w:val="16"/>
        </w:rPr>
        <w:br/>
      </w:r>
      <w:r w:rsidRPr="00C15299">
        <w:rPr>
          <w:rFonts w:ascii="Lucida Console" w:eastAsia="Calibri" w:hAnsi="Lucida Console" w:cs="Times New Roman"/>
          <w:noProof/>
          <w:sz w:val="16"/>
        </w:rPr>
        <w:br/>
        <w:t>pts=[p1;p2;p3;p4];</w:t>
      </w:r>
    </w:p>
    <w:p w14:paraId="0A0F1E6A" w14:textId="6103FA0E" w:rsidR="00A528BC" w:rsidRPr="00C15299" w:rsidRDefault="00C15299" w:rsidP="00A528BC">
      <w:pPr>
        <w:keepNext/>
        <w:keepLines/>
        <w:tabs>
          <w:tab w:val="left" w:pos="9356"/>
        </w:tabs>
        <w:spacing w:before="40" w:after="0" w:line="256" w:lineRule="auto"/>
        <w:ind w:right="-1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10" w:name="_Toc470110070"/>
      <w:r w:rsidRPr="00C15299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Gaussian Integration</w:t>
      </w:r>
      <w:bookmarkEnd w:id="10"/>
    </w:p>
    <w:p w14:paraId="186081FD" w14:textId="77777777" w:rsidR="00C15299" w:rsidRPr="00C15299" w:rsidRDefault="00C15299" w:rsidP="00C1529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tabs>
          <w:tab w:val="left" w:pos="9356"/>
        </w:tabs>
        <w:spacing w:line="360" w:lineRule="auto"/>
        <w:ind w:right="-1"/>
        <w:rPr>
          <w:rFonts w:ascii="Lucida Console" w:eastAsia="Calibri" w:hAnsi="Lucida Console" w:cs="Times New Roman"/>
          <w:noProof/>
          <w:sz w:val="16"/>
        </w:rPr>
      </w:pPr>
      <w:r w:rsidRPr="00C15299">
        <w:rPr>
          <w:rFonts w:ascii="Lucida Console" w:eastAsia="Calibri" w:hAnsi="Lucida Console" w:cs="Times New Roman"/>
          <w:noProof/>
          <w:sz w:val="16"/>
        </w:rPr>
        <w:t>gauss_p=[0.5773, 1];</w:t>
      </w:r>
      <w:r w:rsidRPr="00C15299">
        <w:rPr>
          <w:rFonts w:ascii="Lucida Console" w:eastAsia="Calibri" w:hAnsi="Lucida Console" w:cs="Times New Roman"/>
          <w:noProof/>
          <w:sz w:val="16"/>
        </w:rPr>
        <w:br/>
        <w:t>B1=B_function([-gauss_p(1),-gauss_p(1)],pts)*J_jacobian(-gauss_p(1),-gauss_p(1),pts)*gauss_p(2)*h*gauss_p(2);</w:t>
      </w:r>
      <w:r w:rsidRPr="00C15299">
        <w:rPr>
          <w:rFonts w:ascii="Lucida Console" w:eastAsia="Calibri" w:hAnsi="Lucida Console" w:cs="Times New Roman"/>
          <w:noProof/>
          <w:sz w:val="16"/>
        </w:rPr>
        <w:br/>
        <w:t>B2=B_function([-gauss_p(1),gauss_p(1)],pts)*J_jacobian(-gauss_p(1),gauss_p(1),pts)*gauss_p(2)*h*gauss_p(2);</w:t>
      </w:r>
      <w:r w:rsidRPr="00C15299">
        <w:rPr>
          <w:rFonts w:ascii="Lucida Console" w:eastAsia="Calibri" w:hAnsi="Lucida Console" w:cs="Times New Roman"/>
          <w:noProof/>
          <w:sz w:val="16"/>
        </w:rPr>
        <w:br/>
        <w:t>B3=B_function([gauss_p(1),-gauss_p(1)],pts)*J_jacobian(gauss_p(1),-gauss_p(1),pts)*gauss_p(2)*h*gauss_p(2);</w:t>
      </w:r>
      <w:r w:rsidRPr="00C15299">
        <w:rPr>
          <w:rFonts w:ascii="Lucida Console" w:eastAsia="Calibri" w:hAnsi="Lucida Console" w:cs="Times New Roman"/>
          <w:noProof/>
          <w:sz w:val="16"/>
        </w:rPr>
        <w:br/>
        <w:t>B4=B_function([gauss_p(1),gauss_p(1)],pts)*J_jacobian(gauss_p(1),gauss_p(1),pts)*gauss_p(2)*h*gauss_p(2);</w:t>
      </w:r>
    </w:p>
    <w:p w14:paraId="49678673" w14:textId="77777777" w:rsidR="00C15299" w:rsidRPr="00C15299" w:rsidRDefault="00C15299" w:rsidP="00C15299">
      <w:pPr>
        <w:keepNext/>
        <w:keepLines/>
        <w:tabs>
          <w:tab w:val="left" w:pos="9356"/>
        </w:tabs>
        <w:spacing w:before="40" w:after="0" w:line="256" w:lineRule="auto"/>
        <w:ind w:right="-1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11" w:name="_Toc470110071"/>
      <w:r w:rsidRPr="00C15299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Getting D matrix</w:t>
      </w:r>
      <w:bookmarkEnd w:id="11"/>
    </w:p>
    <w:p w14:paraId="239DC4D1" w14:textId="77777777" w:rsidR="00C15299" w:rsidRPr="00C15299" w:rsidRDefault="00C15299" w:rsidP="00C1529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tabs>
          <w:tab w:val="left" w:pos="9356"/>
        </w:tabs>
        <w:spacing w:line="360" w:lineRule="auto"/>
        <w:ind w:right="-1"/>
        <w:rPr>
          <w:rFonts w:ascii="Lucida Console" w:eastAsia="Calibri" w:hAnsi="Lucida Console" w:cs="Times New Roman"/>
          <w:noProof/>
          <w:sz w:val="16"/>
        </w:rPr>
      </w:pPr>
      <w:r w:rsidRPr="00C15299">
        <w:rPr>
          <w:rFonts w:ascii="Lucida Console" w:eastAsia="Calibri" w:hAnsi="Lucida Console" w:cs="Times New Roman"/>
          <w:noProof/>
          <w:sz w:val="16"/>
        </w:rPr>
        <w:t>D=D_matrix(E,v);</w:t>
      </w:r>
    </w:p>
    <w:p w14:paraId="76945400" w14:textId="77777777" w:rsidR="00C15299" w:rsidRPr="00C15299" w:rsidRDefault="00C15299" w:rsidP="00C15299">
      <w:pPr>
        <w:keepNext/>
        <w:keepLines/>
        <w:tabs>
          <w:tab w:val="left" w:pos="9356"/>
        </w:tabs>
        <w:spacing w:before="40" w:after="0" w:line="256" w:lineRule="auto"/>
        <w:ind w:right="-1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12" w:name="_Toc470110072"/>
      <w:r w:rsidRPr="00C15299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Getting elemntary stiffness matrix</w:t>
      </w:r>
      <w:bookmarkEnd w:id="12"/>
    </w:p>
    <w:p w14:paraId="07A8D2F0" w14:textId="075C89D1" w:rsidR="00A528BC" w:rsidRDefault="00C15299" w:rsidP="00A528BC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tabs>
          <w:tab w:val="left" w:pos="9356"/>
        </w:tabs>
        <w:spacing w:line="360" w:lineRule="auto"/>
        <w:ind w:right="-1"/>
        <w:rPr>
          <w:rFonts w:ascii="Lucida Console" w:eastAsia="Calibri" w:hAnsi="Lucida Console" w:cs="Times New Roman"/>
          <w:noProof/>
          <w:sz w:val="16"/>
        </w:rPr>
      </w:pPr>
      <w:r w:rsidRPr="00C15299">
        <w:rPr>
          <w:rFonts w:ascii="Lucida Console" w:eastAsia="Calibri" w:hAnsi="Lucida Console" w:cs="Times New Roman"/>
          <w:noProof/>
          <w:sz w:val="16"/>
        </w:rPr>
        <w:t>k=(B1'*D*B1+B2'*D*B2+B3'*D*B3+B4'*D*B4);</w:t>
      </w:r>
      <w:r w:rsidR="00A528BC">
        <w:t xml:space="preserve"> </w:t>
      </w:r>
    </w:p>
    <w:p w14:paraId="041FC6CF" w14:textId="2D436EDA" w:rsidR="00A528BC" w:rsidRDefault="00A528BC" w:rsidP="00A528BC">
      <w:pPr>
        <w:rPr>
          <w:rFonts w:ascii="Lucida Console" w:eastAsia="Calibri" w:hAnsi="Lucida Console" w:cs="Times New Roman"/>
          <w:sz w:val="16"/>
        </w:rPr>
      </w:pPr>
    </w:p>
    <w:p w14:paraId="1F91248C" w14:textId="19EC793F" w:rsidR="00A528BC" w:rsidRDefault="00A528BC" w:rsidP="00A528BC">
      <w:pPr>
        <w:jc w:val="both"/>
      </w:pPr>
      <w:r w:rsidRPr="00A528BC">
        <w:t>To define our elementary matrix is necessary to define the coordinate of any element</w:t>
      </w:r>
      <w:r>
        <w:t xml:space="preserve">, </w:t>
      </w:r>
      <w:r w:rsidRPr="00A528BC">
        <w:rPr>
          <w:noProof/>
        </w:rPr>
        <w:t>th</w:t>
      </w:r>
      <w:r>
        <w:rPr>
          <w:noProof/>
        </w:rPr>
        <w:t>ese</w:t>
      </w:r>
      <w:r w:rsidRPr="00A528BC">
        <w:rPr>
          <w:noProof/>
        </w:rPr>
        <w:t xml:space="preserve"> coordinates</w:t>
      </w:r>
      <w:r>
        <w:t xml:space="preserve"> are given as a </w:t>
      </w:r>
      <w:r w:rsidRPr="00A528BC">
        <w:rPr>
          <w:noProof/>
        </w:rPr>
        <w:t>parameter</w:t>
      </w:r>
      <w:r>
        <w:t xml:space="preserve"> to this function. These coordinates will be used in the Gaussian integration.</w:t>
      </w:r>
    </w:p>
    <w:p w14:paraId="0412C3ED" w14:textId="22D5150B" w:rsidR="00A528BC" w:rsidRDefault="00A528BC" w:rsidP="00A528BC">
      <w:pPr>
        <w:jc w:val="both"/>
      </w:pPr>
      <w:r>
        <w:t xml:space="preserve">To apply the Gaussian Integration and Gauss points is used the below functions </w:t>
      </w:r>
    </w:p>
    <w:p w14:paraId="5F9081B7" w14:textId="2A119FE7" w:rsidR="00A528BC" w:rsidRDefault="006B6D09" w:rsidP="006B6D09">
      <w:pPr>
        <w:ind w:left="720" w:hanging="720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BF666AB" wp14:editId="31B57CE0">
            <wp:simplePos x="0" y="0"/>
            <wp:positionH relativeFrom="column">
              <wp:posOffset>2796142</wp:posOffset>
            </wp:positionH>
            <wp:positionV relativeFrom="paragraph">
              <wp:posOffset>86493</wp:posOffset>
            </wp:positionV>
            <wp:extent cx="2701925" cy="1069975"/>
            <wp:effectExtent l="0" t="0" r="3175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196FF" w14:textId="013036DD" w:rsidR="006B6D09" w:rsidRDefault="006B6D09" w:rsidP="006B6D09">
      <w:pPr>
        <w:ind w:left="720" w:hanging="720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DBC9A71" wp14:editId="14411F48">
            <wp:simplePos x="0" y="0"/>
            <wp:positionH relativeFrom="column">
              <wp:posOffset>484618</wp:posOffset>
            </wp:positionH>
            <wp:positionV relativeFrom="paragraph">
              <wp:posOffset>168996</wp:posOffset>
            </wp:positionV>
            <wp:extent cx="2312670" cy="396875"/>
            <wp:effectExtent l="0" t="0" r="0" b="3175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A61D3" w14:textId="77777777" w:rsidR="006B6D09" w:rsidRDefault="006B6D09" w:rsidP="006B6D09">
      <w:pPr>
        <w:ind w:left="720" w:hanging="720"/>
      </w:pPr>
    </w:p>
    <w:p w14:paraId="15086015" w14:textId="77777777" w:rsidR="006B6D09" w:rsidRDefault="006B6D09" w:rsidP="006B6D09">
      <w:pPr>
        <w:ind w:left="720" w:hanging="720"/>
      </w:pPr>
    </w:p>
    <w:p w14:paraId="7D5AC6BD" w14:textId="77777777" w:rsidR="006B6D09" w:rsidRDefault="006B6D09" w:rsidP="006B6D09">
      <w:pPr>
        <w:ind w:left="720" w:hanging="720"/>
      </w:pPr>
    </w:p>
    <w:p w14:paraId="2A493DC5" w14:textId="78A0EE90" w:rsidR="00A528BC" w:rsidRPr="00A528BC" w:rsidRDefault="00A528BC" w:rsidP="00A528BC">
      <w:pPr>
        <w:pStyle w:val="ListParagraph"/>
        <w:numPr>
          <w:ilvl w:val="0"/>
          <w:numId w:val="5"/>
        </w:numPr>
        <w:jc w:val="both"/>
      </w:pPr>
      <w:r w:rsidRPr="00A528BC">
        <w:rPr>
          <w:b/>
        </w:rPr>
        <w:t>B_function([-gauss_p(1),-gauss_p(1)],pts)</w:t>
      </w:r>
    </w:p>
    <w:p w14:paraId="6F7F15FD" w14:textId="0F3E1F9B" w:rsidR="00A528BC" w:rsidRDefault="00A528BC" w:rsidP="00A528BC">
      <w:pPr>
        <w:pStyle w:val="ListParagraph"/>
        <w:jc w:val="both"/>
      </w:pPr>
      <w:r>
        <w:t>Gets the matrix B evaluated in specific gauss points. This function use the nodes coordinates of an element to defined the matrix B(s,t)</w:t>
      </w:r>
    </w:p>
    <w:p w14:paraId="31566DEC" w14:textId="18EF2A6A" w:rsidR="00A528BC" w:rsidRPr="00A528BC" w:rsidRDefault="00A528BC" w:rsidP="00A528BC">
      <w:pPr>
        <w:pStyle w:val="ListParagraph"/>
        <w:jc w:val="both"/>
      </w:pPr>
    </w:p>
    <w:p w14:paraId="00ACDE29" w14:textId="61BC39D7" w:rsidR="00A528BC" w:rsidRPr="00A528BC" w:rsidRDefault="00A528BC" w:rsidP="00A528BC">
      <w:pPr>
        <w:pStyle w:val="ListParagraph"/>
        <w:numPr>
          <w:ilvl w:val="0"/>
          <w:numId w:val="5"/>
        </w:numPr>
        <w:jc w:val="both"/>
      </w:pPr>
      <w:r w:rsidRPr="00A528BC">
        <w:rPr>
          <w:b/>
        </w:rPr>
        <w:t>J_jacobian(-gauss_p(1),-auss_p</w:t>
      </w:r>
      <w:r>
        <w:rPr>
          <w:b/>
        </w:rPr>
        <w:t>(1),pts)</w:t>
      </w:r>
    </w:p>
    <w:p w14:paraId="154665AE" w14:textId="7019F19E" w:rsidR="00A528BC" w:rsidRDefault="00A528BC" w:rsidP="00A528BC">
      <w:pPr>
        <w:pStyle w:val="ListParagraph"/>
        <w:jc w:val="both"/>
      </w:pPr>
      <w:r>
        <w:t>Gets the Jacobian value evaluate in specific gauss points.</w:t>
      </w:r>
    </w:p>
    <w:p w14:paraId="14449166" w14:textId="77777777" w:rsidR="006B6D09" w:rsidRDefault="006B6D09" w:rsidP="00A528BC">
      <w:pPr>
        <w:pStyle w:val="ListParagraph"/>
        <w:jc w:val="both"/>
      </w:pPr>
    </w:p>
    <w:p w14:paraId="4380ED79" w14:textId="150927F2" w:rsidR="00A528BC" w:rsidRPr="00A528BC" w:rsidRDefault="00A528BC" w:rsidP="006B6D09">
      <w:pPr>
        <w:pStyle w:val="ListParagraph"/>
        <w:jc w:val="center"/>
      </w:pPr>
      <w:r>
        <w:rPr>
          <w:noProof/>
          <w:lang w:val="en-GB" w:eastAsia="en-GB"/>
        </w:rPr>
        <w:drawing>
          <wp:inline distT="0" distB="0" distL="0" distR="0" wp14:anchorId="082286E2" wp14:editId="06FBC870">
            <wp:extent cx="3916470" cy="948520"/>
            <wp:effectExtent l="0" t="0" r="0" b="444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6695" cy="96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5ECC" w14:textId="3BB41C15" w:rsidR="00A528BC" w:rsidRDefault="00A528BC" w:rsidP="00A528BC">
      <w:pPr>
        <w:spacing w:after="0"/>
        <w:ind w:right="-1"/>
        <w:contextualSpacing/>
        <w:jc w:val="center"/>
        <w:rPr>
          <w:b/>
          <w:sz w:val="24"/>
        </w:rPr>
      </w:pPr>
    </w:p>
    <w:p w14:paraId="5040F6C9" w14:textId="73A91F61" w:rsidR="00A528BC" w:rsidRDefault="00A528BC" w:rsidP="00A528BC">
      <w:pPr>
        <w:spacing w:after="0"/>
        <w:ind w:right="-1"/>
        <w:contextualSpacing/>
        <w:jc w:val="center"/>
        <w:rPr>
          <w:b/>
          <w:sz w:val="24"/>
        </w:rPr>
      </w:pPr>
      <w:r>
        <w:rPr>
          <w:b/>
          <w:sz w:val="24"/>
        </w:rPr>
        <w:t xml:space="preserve">Getting </w:t>
      </w:r>
      <w:r>
        <w:rPr>
          <w:b/>
          <w:sz w:val="24"/>
        </w:rPr>
        <w:t>B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Matrix </w:t>
      </w:r>
      <w:r w:rsidR="006B6D09">
        <w:rPr>
          <w:b/>
          <w:sz w:val="24"/>
        </w:rPr>
        <w:t>evaluated in</w:t>
      </w:r>
      <w:r>
        <w:rPr>
          <w:b/>
          <w:sz w:val="24"/>
        </w:rPr>
        <w:t xml:space="preserve"> Gauss points</w:t>
      </w:r>
    </w:p>
    <w:p w14:paraId="5DB781E7" w14:textId="77777777" w:rsidR="00A528BC" w:rsidRDefault="00A528BC" w:rsidP="00A528BC">
      <w:pPr>
        <w:spacing w:after="0"/>
        <w:ind w:right="-1"/>
        <w:contextualSpacing/>
        <w:jc w:val="center"/>
        <w:rPr>
          <w:rFonts w:ascii="Lucida Console" w:hAnsi="Lucida Console"/>
          <w:noProof/>
          <w:color w:val="0000FF"/>
          <w:sz w:val="16"/>
        </w:rPr>
      </w:pPr>
      <w:r>
        <w:rPr>
          <w:sz w:val="18"/>
          <w:lang w:val="en-GB"/>
        </w:rPr>
        <w:t>Kn_Matrix.m</w:t>
      </w:r>
    </w:p>
    <w:p w14:paraId="7EC54688" w14:textId="1F6F9D68" w:rsidR="00A528BC" w:rsidRDefault="00A528BC" w:rsidP="006B6D09">
      <w:pPr>
        <w:ind w:left="720" w:hanging="720"/>
      </w:pPr>
    </w:p>
    <w:p w14:paraId="7558C18E" w14:textId="77777777" w:rsidR="006B6D09" w:rsidRPr="006B6D09" w:rsidRDefault="006B6D09" w:rsidP="006B6D0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Times New Roman"/>
          <w:noProof/>
          <w:color w:val="000000"/>
          <w:sz w:val="16"/>
        </w:rPr>
      </w:pPr>
      <w:r w:rsidRPr="006B6D09">
        <w:rPr>
          <w:rFonts w:ascii="Lucida Console" w:eastAsia="Calibri" w:hAnsi="Lucida Console" w:cs="Times New Roman"/>
          <w:noProof/>
          <w:color w:val="0000FF"/>
          <w:sz w:val="16"/>
        </w:rPr>
        <w:t>function</w:t>
      </w:r>
      <w:r w:rsidRPr="006B6D09">
        <w:rPr>
          <w:rFonts w:ascii="Lucida Console" w:eastAsia="Calibri" w:hAnsi="Lucida Console" w:cs="Times New Roman"/>
          <w:noProof/>
          <w:color w:val="000000"/>
          <w:sz w:val="16"/>
        </w:rPr>
        <w:t xml:space="preserve"> B=B_function(gaussPoints,points)</w:t>
      </w:r>
    </w:p>
    <w:p w14:paraId="6906610A" w14:textId="77777777" w:rsidR="006B6D09" w:rsidRPr="006B6D09" w:rsidRDefault="006B6D09" w:rsidP="006B6D09">
      <w:pPr>
        <w:keepNext/>
        <w:keepLines/>
        <w:spacing w:before="40" w:after="0" w:line="256" w:lineRule="auto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13" w:name="_Toc470112612"/>
      <w:r w:rsidRPr="006B6D09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Parameters</w:t>
      </w:r>
      <w:bookmarkEnd w:id="13"/>
    </w:p>
    <w:p w14:paraId="34C5B199" w14:textId="77777777" w:rsidR="006B6D09" w:rsidRPr="006B6D09" w:rsidRDefault="006B6D09" w:rsidP="006B6D0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Times New Roman"/>
          <w:noProof/>
          <w:sz w:val="16"/>
        </w:rPr>
      </w:pPr>
      <w:r w:rsidRPr="006B6D09">
        <w:rPr>
          <w:rFonts w:ascii="Lucida Console" w:eastAsia="Calibri" w:hAnsi="Lucida Console" w:cs="Times New Roman"/>
          <w:noProof/>
          <w:sz w:val="16"/>
        </w:rPr>
        <w:t>s=gaussPoints(1);</w:t>
      </w:r>
      <w:r w:rsidRPr="006B6D09">
        <w:rPr>
          <w:rFonts w:ascii="Lucida Console" w:eastAsia="Calibri" w:hAnsi="Lucida Console" w:cs="Times New Roman"/>
          <w:noProof/>
          <w:sz w:val="16"/>
        </w:rPr>
        <w:br/>
        <w:t>t=gaussPoints(2);</w:t>
      </w:r>
      <w:r w:rsidRPr="006B6D09">
        <w:rPr>
          <w:rFonts w:ascii="Lucida Console" w:eastAsia="Calibri" w:hAnsi="Lucida Console" w:cs="Times New Roman"/>
          <w:noProof/>
          <w:sz w:val="16"/>
        </w:rPr>
        <w:br/>
      </w:r>
      <w:r w:rsidRPr="006B6D09">
        <w:rPr>
          <w:rFonts w:ascii="Lucida Console" w:eastAsia="Calibri" w:hAnsi="Lucida Console" w:cs="Times New Roman"/>
          <w:noProof/>
          <w:sz w:val="16"/>
        </w:rPr>
        <w:br/>
      </w:r>
      <w:r w:rsidRPr="006B6D09">
        <w:rPr>
          <w:rFonts w:ascii="Lucida Console" w:eastAsia="Calibri" w:hAnsi="Lucida Console" w:cs="Times New Roman"/>
          <w:noProof/>
          <w:sz w:val="16"/>
        </w:rPr>
        <w:br/>
        <w:t>x1=points(1,1);y1=points(1,2);</w:t>
      </w:r>
      <w:r w:rsidRPr="006B6D09">
        <w:rPr>
          <w:rFonts w:ascii="Lucida Console" w:eastAsia="Calibri" w:hAnsi="Lucida Console" w:cs="Times New Roman"/>
          <w:noProof/>
          <w:sz w:val="16"/>
        </w:rPr>
        <w:br/>
        <w:t>x2=points(2,1);y2=points(2,2);</w:t>
      </w:r>
      <w:r w:rsidRPr="006B6D09">
        <w:rPr>
          <w:rFonts w:ascii="Lucida Console" w:eastAsia="Calibri" w:hAnsi="Lucida Console" w:cs="Times New Roman"/>
          <w:noProof/>
          <w:sz w:val="16"/>
        </w:rPr>
        <w:br/>
        <w:t>x3=points(3,1);y3=points(3,2);</w:t>
      </w:r>
      <w:r w:rsidRPr="006B6D09">
        <w:rPr>
          <w:rFonts w:ascii="Lucida Console" w:eastAsia="Calibri" w:hAnsi="Lucida Console" w:cs="Times New Roman"/>
          <w:noProof/>
          <w:sz w:val="16"/>
        </w:rPr>
        <w:br/>
        <w:t>x4=points(4,1);y4=points(4,2);</w:t>
      </w:r>
    </w:p>
    <w:p w14:paraId="1F3B02D1" w14:textId="77777777" w:rsidR="006B6D09" w:rsidRPr="006B6D09" w:rsidRDefault="006B6D09" w:rsidP="006B6D09">
      <w:pPr>
        <w:keepNext/>
        <w:keepLines/>
        <w:spacing w:before="40" w:after="0" w:line="256" w:lineRule="auto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14" w:name="_Toc470112613"/>
      <w:r w:rsidRPr="006B6D09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Defining a b c d paramters</w:t>
      </w:r>
      <w:bookmarkEnd w:id="14"/>
    </w:p>
    <w:p w14:paraId="35E7C34C" w14:textId="77777777" w:rsidR="006B6D09" w:rsidRPr="006B6D09" w:rsidRDefault="006B6D09" w:rsidP="006B6D0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Times New Roman"/>
          <w:noProof/>
          <w:sz w:val="16"/>
        </w:rPr>
      </w:pPr>
      <w:r w:rsidRPr="006B6D09">
        <w:rPr>
          <w:rFonts w:ascii="Lucida Console" w:eastAsia="Calibri" w:hAnsi="Lucida Console" w:cs="Times New Roman"/>
          <w:noProof/>
          <w:sz w:val="16"/>
        </w:rPr>
        <w:t>a=0.25*(y1*(s-1)+y2*(-1-s)+y3*(1+s)+y4*(1-s));</w:t>
      </w:r>
      <w:r w:rsidRPr="006B6D09">
        <w:rPr>
          <w:rFonts w:ascii="Lucida Console" w:eastAsia="Calibri" w:hAnsi="Lucida Console" w:cs="Times New Roman"/>
          <w:noProof/>
          <w:sz w:val="16"/>
        </w:rPr>
        <w:br/>
        <w:t>b=0.25*(y1*(t-1)+y2*(1-t)+y3*(1+t)+y4*(-1-t));</w:t>
      </w:r>
      <w:r w:rsidRPr="006B6D09">
        <w:rPr>
          <w:rFonts w:ascii="Lucida Console" w:eastAsia="Calibri" w:hAnsi="Lucida Console" w:cs="Times New Roman"/>
          <w:noProof/>
          <w:sz w:val="16"/>
        </w:rPr>
        <w:br/>
        <w:t>c=0.25*(x1*(t-1)+x2*(1-t)+x3*(1+t)+x4*(-1-t));</w:t>
      </w:r>
      <w:r w:rsidRPr="006B6D09">
        <w:rPr>
          <w:rFonts w:ascii="Lucida Console" w:eastAsia="Calibri" w:hAnsi="Lucida Console" w:cs="Times New Roman"/>
          <w:noProof/>
          <w:sz w:val="16"/>
        </w:rPr>
        <w:br/>
        <w:t>d=0.25*(x1*(s-1)+x2*(-1-s)+x3*(1+s)+x4*(1-s));</w:t>
      </w:r>
    </w:p>
    <w:p w14:paraId="173C1D5E" w14:textId="5FF5603C" w:rsidR="006B6D09" w:rsidRPr="006B6D09" w:rsidRDefault="006B6D09" w:rsidP="006B6D09">
      <w:pPr>
        <w:keepNext/>
        <w:keepLines/>
        <w:spacing w:before="40" w:after="0" w:line="256" w:lineRule="auto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15" w:name="_Toc470112614"/>
      <w:r w:rsidRPr="006B6D09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Defining N1 N2 N3 N4</w:t>
      </w:r>
      <w:r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 xml:space="preserve"> </w:t>
      </w:r>
      <w:r w:rsidRPr="006B6D09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partial with respect s and t</w:t>
      </w:r>
      <w:bookmarkEnd w:id="15"/>
    </w:p>
    <w:p w14:paraId="70D55677" w14:textId="43630F50" w:rsidR="006B6D09" w:rsidRPr="006B6D09" w:rsidRDefault="006B6D09" w:rsidP="006B6D0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Times New Roman"/>
          <w:noProof/>
          <w:sz w:val="16"/>
        </w:rPr>
      </w:pPr>
      <w:r w:rsidRPr="006B6D09">
        <w:rPr>
          <w:rFonts w:ascii="Lucida Console" w:eastAsia="Calibri" w:hAnsi="Lucida Console" w:cs="Times New Roman"/>
          <w:noProof/>
          <w:sz w:val="16"/>
        </w:rPr>
        <w:t>N_1s=-0.25*(1-t);</w:t>
      </w:r>
      <w:r w:rsidRPr="006B6D09">
        <w:rPr>
          <w:rFonts w:ascii="Lucida Console" w:eastAsia="Calibri" w:hAnsi="Lucida Console" w:cs="Times New Roman"/>
          <w:noProof/>
          <w:sz w:val="16"/>
        </w:rPr>
        <w:br/>
        <w:t>N_1t=-0.25*(1-s);</w:t>
      </w:r>
      <w:r w:rsidRPr="006B6D09">
        <w:rPr>
          <w:rFonts w:ascii="Lucida Console" w:eastAsia="Calibri" w:hAnsi="Lucida Console" w:cs="Times New Roman"/>
          <w:noProof/>
          <w:sz w:val="16"/>
        </w:rPr>
        <w:br/>
      </w:r>
      <w:r w:rsidRPr="006B6D09">
        <w:rPr>
          <w:rFonts w:ascii="Lucida Console" w:eastAsia="Calibri" w:hAnsi="Lucida Console" w:cs="Times New Roman"/>
          <w:noProof/>
          <w:sz w:val="16"/>
        </w:rPr>
        <w:br/>
        <w:t>N_2s=0.25*(1-t);</w:t>
      </w:r>
      <w:r w:rsidRPr="006B6D09">
        <w:rPr>
          <w:rFonts w:ascii="Lucida Console" w:eastAsia="Calibri" w:hAnsi="Lucida Console" w:cs="Times New Roman"/>
          <w:noProof/>
          <w:sz w:val="16"/>
        </w:rPr>
        <w:br/>
        <w:t>N_2t=-0.25*(1+s);</w:t>
      </w:r>
      <w:r w:rsidRPr="006B6D09">
        <w:rPr>
          <w:rFonts w:ascii="Lucida Console" w:eastAsia="Calibri" w:hAnsi="Lucida Console" w:cs="Times New Roman"/>
          <w:noProof/>
          <w:sz w:val="16"/>
        </w:rPr>
        <w:br/>
      </w:r>
      <w:r w:rsidRPr="006B6D09">
        <w:rPr>
          <w:rFonts w:ascii="Lucida Console" w:eastAsia="Calibri" w:hAnsi="Lucida Console" w:cs="Times New Roman"/>
          <w:noProof/>
          <w:sz w:val="16"/>
        </w:rPr>
        <w:br/>
        <w:t>N_3s=0.25*(1+t);</w:t>
      </w:r>
      <w:r w:rsidRPr="006B6D09">
        <w:rPr>
          <w:rFonts w:ascii="Lucida Console" w:eastAsia="Calibri" w:hAnsi="Lucida Console" w:cs="Times New Roman"/>
          <w:noProof/>
          <w:sz w:val="16"/>
        </w:rPr>
        <w:br/>
        <w:t>N_3t=0.25*(1+s);</w:t>
      </w:r>
      <w:r w:rsidRPr="006B6D09">
        <w:rPr>
          <w:rFonts w:ascii="Lucida Console" w:eastAsia="Calibri" w:hAnsi="Lucida Console" w:cs="Times New Roman"/>
          <w:noProof/>
          <w:sz w:val="16"/>
        </w:rPr>
        <w:br/>
      </w:r>
      <w:r w:rsidRPr="006B6D09">
        <w:rPr>
          <w:rFonts w:ascii="Lucida Console" w:eastAsia="Calibri" w:hAnsi="Lucida Console" w:cs="Times New Roman"/>
          <w:noProof/>
          <w:sz w:val="16"/>
        </w:rPr>
        <w:br/>
        <w:t>N_4s=-0.25*(1+t);</w:t>
      </w:r>
      <w:r w:rsidRPr="006B6D09">
        <w:rPr>
          <w:rFonts w:ascii="Lucida Console" w:eastAsia="Calibri" w:hAnsi="Lucida Console" w:cs="Times New Roman"/>
          <w:noProof/>
          <w:sz w:val="16"/>
        </w:rPr>
        <w:br/>
        <w:t>N_4t=0.25*(1-s);</w:t>
      </w:r>
    </w:p>
    <w:p w14:paraId="32A1BB28" w14:textId="10B878A0" w:rsidR="006B6D09" w:rsidRPr="006B6D09" w:rsidRDefault="006B6D09" w:rsidP="006B6D09">
      <w:pPr>
        <w:keepNext/>
        <w:keepLines/>
        <w:spacing w:before="40" w:after="0" w:line="256" w:lineRule="auto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16" w:name="_Toc470112615"/>
      <w:r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lastRenderedPageBreak/>
        <w:t xml:space="preserve">Getting </w:t>
      </w:r>
      <w:r w:rsidRPr="006B6D09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 xml:space="preserve"> B1 B2 B3 B4</w:t>
      </w:r>
      <w:bookmarkEnd w:id="16"/>
    </w:p>
    <w:p w14:paraId="0195C1FB" w14:textId="77777777" w:rsidR="006B6D09" w:rsidRPr="006B6D09" w:rsidRDefault="006B6D09" w:rsidP="006B6D0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Times New Roman"/>
          <w:noProof/>
          <w:sz w:val="16"/>
        </w:rPr>
      </w:pPr>
      <w:r w:rsidRPr="006B6D09">
        <w:rPr>
          <w:rFonts w:ascii="Lucida Console" w:eastAsia="Calibri" w:hAnsi="Lucida Console" w:cs="Times New Roman"/>
          <w:noProof/>
          <w:sz w:val="16"/>
        </w:rPr>
        <w:t>B1=[a*N_1s-b*N_1t,0;0,c*N_1t-d*N_1s;c*N_1t-d*N_1s,a*N_1s-b*N_1t];</w:t>
      </w:r>
      <w:r w:rsidRPr="006B6D09">
        <w:rPr>
          <w:rFonts w:ascii="Lucida Console" w:eastAsia="Calibri" w:hAnsi="Lucida Console" w:cs="Times New Roman"/>
          <w:noProof/>
          <w:sz w:val="16"/>
        </w:rPr>
        <w:br/>
        <w:t>B2=[a*N_2s-b*N_2t,0;0,c*N_2t-d*N_2s;c*N_2t-d*N_2s,a*N_2s-b*N_2t];</w:t>
      </w:r>
      <w:r w:rsidRPr="006B6D09">
        <w:rPr>
          <w:rFonts w:ascii="Lucida Console" w:eastAsia="Calibri" w:hAnsi="Lucida Console" w:cs="Times New Roman"/>
          <w:noProof/>
          <w:sz w:val="16"/>
        </w:rPr>
        <w:br/>
        <w:t>B3=[a*N_3s-b*N_3t,0;0,c*N_3t-d*N_3s;c*N_3t-d*N_3s,a*N_3s-b*N_3t];</w:t>
      </w:r>
      <w:r w:rsidRPr="006B6D09">
        <w:rPr>
          <w:rFonts w:ascii="Lucida Console" w:eastAsia="Calibri" w:hAnsi="Lucida Console" w:cs="Times New Roman"/>
          <w:noProof/>
          <w:sz w:val="16"/>
        </w:rPr>
        <w:br/>
        <w:t>B4=[a*N_4s-b*N_4t,0;0,c*N_4t-d*N_4s;c*N_4t-d*N_4s,a*N_4s-b*N_4t];</w:t>
      </w:r>
    </w:p>
    <w:p w14:paraId="693F627E" w14:textId="77777777" w:rsidR="006B6D09" w:rsidRPr="006B6D09" w:rsidRDefault="006B6D09" w:rsidP="006B6D09">
      <w:pPr>
        <w:keepNext/>
        <w:keepLines/>
        <w:spacing w:before="40" w:after="0" w:line="256" w:lineRule="auto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17" w:name="_Toc470112616"/>
      <w:r w:rsidRPr="006B6D09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Getting Jacobian</w:t>
      </w:r>
      <w:bookmarkEnd w:id="17"/>
    </w:p>
    <w:p w14:paraId="3FB27156" w14:textId="77777777" w:rsidR="006B6D09" w:rsidRPr="006B6D09" w:rsidRDefault="006B6D09" w:rsidP="006B6D0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Times New Roman"/>
          <w:noProof/>
          <w:sz w:val="16"/>
        </w:rPr>
      </w:pPr>
      <w:r w:rsidRPr="006B6D09">
        <w:rPr>
          <w:rFonts w:ascii="Lucida Console" w:eastAsia="Calibri" w:hAnsi="Lucida Console" w:cs="Times New Roman"/>
          <w:noProof/>
          <w:sz w:val="16"/>
        </w:rPr>
        <w:t>J=J_jacobian(s,t,points);</w:t>
      </w:r>
    </w:p>
    <w:p w14:paraId="3BB2D552" w14:textId="77777777" w:rsidR="006B6D09" w:rsidRPr="006B6D09" w:rsidRDefault="006B6D09" w:rsidP="006B6D09">
      <w:pPr>
        <w:keepNext/>
        <w:keepLines/>
        <w:spacing w:before="40" w:after="0" w:line="256" w:lineRule="auto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18" w:name="_Toc470112617"/>
      <w:r w:rsidRPr="006B6D09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Getting B matrix</w:t>
      </w:r>
      <w:bookmarkEnd w:id="18"/>
    </w:p>
    <w:p w14:paraId="56AE85E7" w14:textId="77777777" w:rsidR="006B6D09" w:rsidRPr="006B6D09" w:rsidRDefault="006B6D09" w:rsidP="006B6D09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Times New Roman"/>
          <w:noProof/>
          <w:sz w:val="16"/>
        </w:rPr>
      </w:pPr>
      <w:r w:rsidRPr="006B6D09">
        <w:rPr>
          <w:rFonts w:ascii="Lucida Console" w:eastAsia="Calibri" w:hAnsi="Lucida Console" w:cs="Times New Roman"/>
          <w:noProof/>
          <w:sz w:val="16"/>
        </w:rPr>
        <w:t>B=(1/J)*[B1 B2 B3 B4];</w:t>
      </w:r>
    </w:p>
    <w:p w14:paraId="5E695CAA" w14:textId="77777777" w:rsidR="006B6D09" w:rsidRDefault="006B6D09" w:rsidP="006B6D09">
      <w:pPr>
        <w:ind w:left="720" w:hanging="720"/>
      </w:pPr>
    </w:p>
    <w:p w14:paraId="52A1577B" w14:textId="598085CD" w:rsidR="006B6D09" w:rsidRDefault="006B6D09" w:rsidP="006B6D09"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5634E6D3" wp14:editId="02678F4B">
            <wp:simplePos x="0" y="0"/>
            <wp:positionH relativeFrom="column">
              <wp:posOffset>2797984</wp:posOffset>
            </wp:positionH>
            <wp:positionV relativeFrom="paragraph">
              <wp:posOffset>386744</wp:posOffset>
            </wp:positionV>
            <wp:extent cx="1658203" cy="346157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203" cy="346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 each Gauss point will be a B matrix related, it means 4 B matrix associated for each element in our model.</w:t>
      </w:r>
    </w:p>
    <w:p w14:paraId="5E9DEEDE" w14:textId="6D3FB23E" w:rsidR="006B6D09" w:rsidRPr="006B6D09" w:rsidRDefault="006B6D09" w:rsidP="006B6D09">
      <w:pPr>
        <w:rPr>
          <w:lang w:val="en-GB"/>
        </w:rPr>
      </w:pPr>
      <w:r>
        <w:t xml:space="preserve">Each B matrix evaluated </w:t>
      </w:r>
      <w:r>
        <w:rPr>
          <w:noProof/>
        </w:rPr>
        <w:t>at</w:t>
      </w:r>
      <w:r w:rsidRPr="006B6D09">
        <w:rPr>
          <w:noProof/>
        </w:rPr>
        <w:t xml:space="preserve"> </w:t>
      </w:r>
      <w:r w:rsidRPr="006B6D09">
        <w:rPr>
          <w:b/>
          <w:i/>
          <w:noProof/>
        </w:rPr>
        <w:t>s</w:t>
      </w:r>
      <w:r>
        <w:t xml:space="preserve"> and </w:t>
      </w:r>
      <w:r w:rsidRPr="006B6D09">
        <w:rPr>
          <w:b/>
          <w:i/>
        </w:rPr>
        <w:t>t</w:t>
      </w:r>
      <w:r>
        <w:t xml:space="preserve"> are defined by </w:t>
      </w:r>
    </w:p>
    <w:p w14:paraId="2411754C" w14:textId="3FA5E01F" w:rsidR="00A528BC" w:rsidRPr="006B6D09" w:rsidRDefault="006B6D09" w:rsidP="006B6D09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055B7C7C" wp14:editId="2FEAE99A">
            <wp:simplePos x="0" y="0"/>
            <wp:positionH relativeFrom="column">
              <wp:posOffset>1808318</wp:posOffset>
            </wp:positionH>
            <wp:positionV relativeFrom="paragraph">
              <wp:posOffset>60145</wp:posOffset>
            </wp:positionV>
            <wp:extent cx="2258704" cy="623288"/>
            <wp:effectExtent l="0" t="0" r="8255" b="5715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04" cy="623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Where Bi is defined by: </w:t>
      </w:r>
    </w:p>
    <w:p w14:paraId="0F0074E5" w14:textId="77777777" w:rsidR="00A528BC" w:rsidRDefault="00A528BC" w:rsidP="00A528BC">
      <w:pPr>
        <w:rPr>
          <w:rFonts w:ascii="Lucida Console" w:eastAsia="Calibri" w:hAnsi="Lucida Console" w:cs="Times New Roman"/>
          <w:sz w:val="16"/>
        </w:rPr>
      </w:pPr>
    </w:p>
    <w:p w14:paraId="3599BC15" w14:textId="77777777" w:rsidR="006B6D09" w:rsidRDefault="006B6D09" w:rsidP="00A528BC">
      <w:pPr>
        <w:rPr>
          <w:rFonts w:ascii="Lucida Console" w:eastAsia="Calibri" w:hAnsi="Lucida Console" w:cs="Times New Roman"/>
          <w:sz w:val="16"/>
        </w:rPr>
      </w:pPr>
    </w:p>
    <w:p w14:paraId="5AFA23CA" w14:textId="5ED81F7A" w:rsidR="006B6D09" w:rsidRDefault="006B6D09" w:rsidP="00A528BC">
      <w:pPr>
        <w:rPr>
          <w:rFonts w:ascii="Lucida Console" w:eastAsia="Calibri" w:hAnsi="Lucida Console" w:cs="Times New Roman"/>
          <w:sz w:val="16"/>
        </w:rPr>
      </w:pPr>
      <w:r>
        <w:rPr>
          <w:rFonts w:ascii="Lucida Console" w:eastAsia="Calibri" w:hAnsi="Lucida Console" w:cs="Times New Roman"/>
          <w:sz w:val="16"/>
        </w:rPr>
        <w:t>And</w:t>
      </w:r>
    </w:p>
    <w:p w14:paraId="3D68F767" w14:textId="0BEDE994" w:rsidR="006B6D09" w:rsidRDefault="006B6D09" w:rsidP="006B6D09">
      <w:pPr>
        <w:jc w:val="center"/>
        <w:rPr>
          <w:rFonts w:ascii="Lucida Console" w:eastAsia="Calibri" w:hAnsi="Lucida Console" w:cs="Times New Roman"/>
          <w:sz w:val="16"/>
        </w:rPr>
      </w:pPr>
      <w:r>
        <w:rPr>
          <w:noProof/>
          <w:lang w:val="en-GB" w:eastAsia="en-GB"/>
        </w:rPr>
        <w:drawing>
          <wp:inline distT="0" distB="0" distL="0" distR="0" wp14:anchorId="41268EDC" wp14:editId="0992CD77">
            <wp:extent cx="3022979" cy="1001697"/>
            <wp:effectExtent l="0" t="0" r="6350" b="825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4066" cy="101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BC48" w14:textId="040086C4" w:rsidR="008C510A" w:rsidRDefault="008C510A" w:rsidP="008C510A">
      <w:pPr>
        <w:spacing w:after="0"/>
        <w:ind w:right="-1"/>
        <w:contextualSpacing/>
        <w:jc w:val="center"/>
        <w:rPr>
          <w:b/>
          <w:sz w:val="24"/>
        </w:rPr>
      </w:pPr>
      <w:r>
        <w:rPr>
          <w:b/>
          <w:sz w:val="24"/>
        </w:rPr>
        <w:t xml:space="preserve">Getting </w:t>
      </w:r>
      <w:r>
        <w:rPr>
          <w:b/>
          <w:sz w:val="24"/>
        </w:rPr>
        <w:t xml:space="preserve"> Vector Forces</w:t>
      </w:r>
    </w:p>
    <w:p w14:paraId="5A98A43D" w14:textId="2CE19D2A" w:rsidR="008C510A" w:rsidRDefault="008C510A" w:rsidP="008C510A">
      <w:pPr>
        <w:spacing w:after="0"/>
        <w:ind w:right="-1"/>
        <w:contextualSpacing/>
        <w:jc w:val="center"/>
        <w:rPr>
          <w:rFonts w:ascii="Lucida Console" w:hAnsi="Lucida Console"/>
          <w:noProof/>
          <w:color w:val="0000FF"/>
          <w:sz w:val="16"/>
        </w:rPr>
      </w:pPr>
      <w:r w:rsidRPr="008C510A">
        <w:rPr>
          <w:sz w:val="18"/>
          <w:lang w:val="en-GB"/>
        </w:rPr>
        <w:t>fn_Matrix</w:t>
      </w:r>
      <w:r>
        <w:rPr>
          <w:sz w:val="18"/>
          <w:lang w:val="en-GB"/>
        </w:rPr>
        <w:t>.m</w:t>
      </w:r>
    </w:p>
    <w:p w14:paraId="66572866" w14:textId="77777777" w:rsidR="008C510A" w:rsidRDefault="008C510A" w:rsidP="008C510A">
      <w:pPr>
        <w:spacing w:after="0"/>
        <w:ind w:right="-1"/>
        <w:contextualSpacing/>
        <w:jc w:val="center"/>
        <w:rPr>
          <w:color w:val="000000"/>
        </w:rPr>
      </w:pPr>
    </w:p>
    <w:p w14:paraId="54C58C8C" w14:textId="77777777" w:rsidR="008C510A" w:rsidRPr="008C510A" w:rsidRDefault="008C510A" w:rsidP="008C510A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Times New Roman"/>
          <w:noProof/>
          <w:color w:val="000000"/>
          <w:sz w:val="16"/>
        </w:rPr>
      </w:pPr>
      <w:r w:rsidRPr="008C510A">
        <w:rPr>
          <w:rFonts w:ascii="Lucida Console" w:eastAsia="Calibri" w:hAnsi="Lucida Console" w:cs="Times New Roman"/>
          <w:noProof/>
          <w:color w:val="0000FF"/>
          <w:sz w:val="16"/>
        </w:rPr>
        <w:t>function</w:t>
      </w:r>
      <w:r w:rsidRPr="008C510A">
        <w:rPr>
          <w:rFonts w:ascii="Lucida Console" w:eastAsia="Calibri" w:hAnsi="Lucida Console" w:cs="Times New Roman"/>
          <w:noProof/>
          <w:color w:val="000000"/>
          <w:sz w:val="16"/>
        </w:rPr>
        <w:t xml:space="preserve"> fe=fe_eMatrix(L)</w:t>
      </w:r>
    </w:p>
    <w:p w14:paraId="39ADA828" w14:textId="77777777" w:rsidR="008C510A" w:rsidRPr="008C510A" w:rsidRDefault="008C510A" w:rsidP="008C510A">
      <w:pPr>
        <w:keepNext/>
        <w:keepLines/>
        <w:spacing w:before="40" w:after="0" w:line="256" w:lineRule="auto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19" w:name="_Toc470114029"/>
      <w:r w:rsidRPr="008C510A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Defining right side</w:t>
      </w:r>
      <w:bookmarkEnd w:id="19"/>
    </w:p>
    <w:p w14:paraId="5618E371" w14:textId="77777777" w:rsidR="008C510A" w:rsidRPr="008C510A" w:rsidRDefault="008C510A" w:rsidP="008C510A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Times New Roman"/>
          <w:noProof/>
          <w:sz w:val="16"/>
        </w:rPr>
      </w:pPr>
      <w:r w:rsidRPr="008C510A">
        <w:rPr>
          <w:rFonts w:ascii="Lucida Console" w:eastAsia="Calibri" w:hAnsi="Lucida Console" w:cs="Times New Roman"/>
          <w:noProof/>
          <w:sz w:val="16"/>
        </w:rPr>
        <w:t>s=1;</w:t>
      </w:r>
      <w:r w:rsidRPr="008C510A">
        <w:rPr>
          <w:rFonts w:ascii="Lucida Console" w:eastAsia="Calibri" w:hAnsi="Lucida Console" w:cs="Times New Roman"/>
          <w:noProof/>
          <w:sz w:val="16"/>
        </w:rPr>
        <w:br/>
        <w:t>h=0.01;</w:t>
      </w:r>
    </w:p>
    <w:p w14:paraId="13DA48E2" w14:textId="079AAB52" w:rsidR="008C510A" w:rsidRPr="008C510A" w:rsidRDefault="008C510A" w:rsidP="008C510A">
      <w:pPr>
        <w:keepNext/>
        <w:keepLines/>
        <w:spacing w:before="40" w:after="0" w:line="256" w:lineRule="auto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20" w:name="_Toc470114030"/>
      <w:r w:rsidRPr="008C510A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 xml:space="preserve">Defining Gauss </w:t>
      </w:r>
      <w:r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point</w:t>
      </w:r>
      <w:bookmarkEnd w:id="20"/>
      <w:r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 xml:space="preserve"> for Gaussian integration</w:t>
      </w:r>
    </w:p>
    <w:p w14:paraId="382ACFFB" w14:textId="77777777" w:rsidR="008C510A" w:rsidRPr="008C510A" w:rsidRDefault="008C510A" w:rsidP="008C510A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Times New Roman"/>
          <w:noProof/>
          <w:sz w:val="16"/>
        </w:rPr>
      </w:pPr>
      <w:r w:rsidRPr="008C510A">
        <w:rPr>
          <w:rFonts w:ascii="Lucida Console" w:eastAsia="Calibri" w:hAnsi="Lucida Console" w:cs="Times New Roman"/>
          <w:noProof/>
          <w:sz w:val="16"/>
        </w:rPr>
        <w:t>w=1;</w:t>
      </w:r>
      <w:r w:rsidRPr="008C510A">
        <w:rPr>
          <w:rFonts w:ascii="Lucida Console" w:eastAsia="Calibri" w:hAnsi="Lucida Console" w:cs="Times New Roman"/>
          <w:noProof/>
          <w:sz w:val="16"/>
        </w:rPr>
        <w:br/>
        <w:t>x=[-0.5773 0.5773];</w:t>
      </w:r>
    </w:p>
    <w:p w14:paraId="768B6A3F" w14:textId="0C724D03" w:rsidR="008C510A" w:rsidRPr="008C510A" w:rsidRDefault="008C510A" w:rsidP="008C510A">
      <w:pPr>
        <w:keepNext/>
        <w:keepLines/>
        <w:spacing w:before="40" w:after="0" w:line="256" w:lineRule="auto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r w:rsidRPr="008C510A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lastRenderedPageBreak/>
        <w:t>Getting elementary Distributed Force</w:t>
      </w:r>
    </w:p>
    <w:p w14:paraId="200C3363" w14:textId="3C37DF17" w:rsidR="008C510A" w:rsidRPr="008C510A" w:rsidRDefault="008C510A" w:rsidP="008C510A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r w:rsidRPr="008C510A">
        <w:rPr>
          <w:rFonts w:ascii="Lucida Console" w:eastAsia="Calibri" w:hAnsi="Lucida Console" w:cs="Times New Roman"/>
          <w:noProof/>
          <w:sz w:val="16"/>
        </w:rPr>
        <w:t>Ft=0;</w:t>
      </w:r>
      <w:r w:rsidRPr="008C510A">
        <w:rPr>
          <w:rFonts w:ascii="Lucida Console" w:eastAsia="Calibri" w:hAnsi="Lucida Console" w:cs="Times New Roman"/>
          <w:noProof/>
          <w:sz w:val="16"/>
        </w:rPr>
        <w:br/>
      </w:r>
      <w:r w:rsidRPr="008C510A">
        <w:rPr>
          <w:rFonts w:ascii="Lucida Console" w:eastAsia="Calibri" w:hAnsi="Lucida Console" w:cs="Times New Roman"/>
          <w:noProof/>
          <w:color w:val="0000FF"/>
          <w:sz w:val="16"/>
        </w:rPr>
        <w:t>for</w:t>
      </w:r>
      <w:r w:rsidRPr="008C510A">
        <w:rPr>
          <w:rFonts w:ascii="Lucida Console" w:eastAsia="Calibri" w:hAnsi="Lucida Console" w:cs="Times New Roman"/>
          <w:noProof/>
          <w:color w:val="000000"/>
          <w:sz w:val="16"/>
        </w:rPr>
        <w:t xml:space="preserve"> i=1:2</w:t>
      </w:r>
      <w:r w:rsidRPr="008C510A">
        <w:rPr>
          <w:rFonts w:ascii="Lucida Console" w:eastAsia="Calibri" w:hAnsi="Lucida Console" w:cs="Times New Roman"/>
          <w:noProof/>
          <w:color w:val="000000"/>
          <w:sz w:val="16"/>
        </w:rPr>
        <w:br/>
        <w:t xml:space="preserve">    t=x(i);</w:t>
      </w:r>
      <w:r w:rsidRPr="008C510A">
        <w:rPr>
          <w:rFonts w:ascii="Lucida Console" w:eastAsia="Calibri" w:hAnsi="Lucida Console" w:cs="Times New Roman"/>
          <w:noProof/>
          <w:color w:val="000000"/>
          <w:sz w:val="16"/>
        </w:rPr>
        <w:br/>
        <w:t xml:space="preserve">    N2=(1+s)*(1-t)/4;</w:t>
      </w:r>
      <w:r w:rsidRPr="008C510A">
        <w:rPr>
          <w:rFonts w:ascii="Lucida Console" w:eastAsia="Calibri" w:hAnsi="Lucida Console" w:cs="Times New Roman"/>
          <w:noProof/>
          <w:color w:val="000000"/>
          <w:sz w:val="16"/>
        </w:rPr>
        <w:br/>
        <w:t xml:space="preserve">    N3=(1+s)*(1+t)/4;</w:t>
      </w:r>
      <w:r w:rsidRPr="008C510A">
        <w:rPr>
          <w:rFonts w:ascii="Lucida Console" w:eastAsia="Calibri" w:hAnsi="Lucida Console" w:cs="Times New Roman"/>
          <w:noProof/>
          <w:color w:val="000000"/>
          <w:sz w:val="16"/>
        </w:rPr>
        <w:br/>
      </w:r>
      <w:r w:rsidRPr="008C510A">
        <w:rPr>
          <w:rFonts w:ascii="Lucida Console" w:eastAsia="Calibri" w:hAnsi="Lucida Console" w:cs="Times New Roman"/>
          <w:noProof/>
          <w:color w:val="000000"/>
          <w:sz w:val="16"/>
        </w:rPr>
        <w:br/>
        <w:t xml:space="preserve">    Ft=Ft+[N2 0;0 N2;N3 0;0 N3]*[1.5-0.5*t;0]*h*L/2*w;</w:t>
      </w:r>
      <w:r w:rsidRPr="008C510A">
        <w:rPr>
          <w:rFonts w:ascii="Lucida Console" w:eastAsia="Calibri" w:hAnsi="Lucida Console" w:cs="Times New Roman"/>
          <w:noProof/>
          <w:color w:val="000000"/>
          <w:sz w:val="16"/>
        </w:rPr>
        <w:br/>
      </w:r>
      <w:r w:rsidRPr="008C510A">
        <w:rPr>
          <w:rFonts w:ascii="Lucida Console" w:eastAsia="Calibri" w:hAnsi="Lucida Console" w:cs="Times New Roman"/>
          <w:noProof/>
          <w:color w:val="0000FF"/>
          <w:sz w:val="16"/>
        </w:rPr>
        <w:t>end</w:t>
      </w:r>
      <w:r w:rsidRPr="008C510A">
        <w:rPr>
          <w:rFonts w:ascii="Lucida Console" w:eastAsia="Calibri" w:hAnsi="Lucida Console" w:cs="Times New Roman"/>
          <w:noProof/>
          <w:color w:val="000000"/>
          <w:sz w:val="16"/>
        </w:rPr>
        <w:br/>
        <w:t>fe=[Ft(1,1);Ft(3,1)];</w:t>
      </w:r>
    </w:p>
    <w:p w14:paraId="254F6141" w14:textId="41363205" w:rsidR="009E7A41" w:rsidRDefault="009E7A41" w:rsidP="009E7A41">
      <w:pPr>
        <w:spacing w:after="0"/>
        <w:ind w:right="-1"/>
        <w:contextualSpacing/>
        <w:jc w:val="center"/>
        <w:rPr>
          <w:b/>
          <w:sz w:val="24"/>
        </w:rPr>
      </w:pPr>
      <w:r>
        <w:rPr>
          <w:b/>
          <w:sz w:val="24"/>
        </w:rPr>
        <w:t xml:space="preserve">Getting  </w:t>
      </w:r>
      <w:r>
        <w:rPr>
          <w:b/>
          <w:sz w:val="24"/>
        </w:rPr>
        <w:t>Stress-Strain</w:t>
      </w:r>
    </w:p>
    <w:p w14:paraId="7152AED6" w14:textId="4553DED8" w:rsidR="009E7A41" w:rsidRPr="009E7A41" w:rsidRDefault="009E7A41" w:rsidP="009E7A4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GB"/>
        </w:rPr>
      </w:pPr>
      <w:r w:rsidRPr="009E7A41">
        <w:rPr>
          <w:sz w:val="18"/>
          <w:lang w:val="en-GB"/>
        </w:rPr>
        <w:t>S_eMatrix</w:t>
      </w:r>
      <w:r>
        <w:rPr>
          <w:sz w:val="18"/>
          <w:lang w:val="en-GB"/>
        </w:rPr>
        <w:t>.m</w:t>
      </w:r>
    </w:p>
    <w:p w14:paraId="7EE7F365" w14:textId="77777777" w:rsidR="006B6D09" w:rsidRPr="009E7A41" w:rsidRDefault="006B6D09" w:rsidP="00A528BC">
      <w:pPr>
        <w:rPr>
          <w:rFonts w:ascii="Lucida Console" w:eastAsia="Calibri" w:hAnsi="Lucida Console" w:cs="Times New Roman"/>
          <w:sz w:val="16"/>
          <w:lang w:val="en-GB"/>
        </w:rPr>
      </w:pPr>
    </w:p>
    <w:p w14:paraId="2E66C153" w14:textId="77777777" w:rsidR="009E7A41" w:rsidRPr="009E7A41" w:rsidRDefault="009E7A41" w:rsidP="009E7A41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Times New Roman"/>
          <w:noProof/>
          <w:color w:val="000000"/>
          <w:sz w:val="16"/>
        </w:rPr>
      </w:pPr>
      <w:r w:rsidRPr="009E7A41">
        <w:rPr>
          <w:rFonts w:ascii="Lucida Console" w:eastAsia="Calibri" w:hAnsi="Lucida Console" w:cs="Times New Roman"/>
          <w:noProof/>
          <w:color w:val="0000FF"/>
          <w:sz w:val="16"/>
        </w:rPr>
        <w:t>function</w:t>
      </w:r>
      <w:r w:rsidRPr="009E7A41">
        <w:rPr>
          <w:rFonts w:ascii="Lucida Console" w:eastAsia="Calibri" w:hAnsi="Lucida Console" w:cs="Times New Roman"/>
          <w:noProof/>
          <w:color w:val="000000"/>
          <w:sz w:val="16"/>
        </w:rPr>
        <w:t xml:space="preserve"> eStress=S_eMatrix(mech,L,refined,de)</w:t>
      </w:r>
    </w:p>
    <w:p w14:paraId="37135FF3" w14:textId="77777777" w:rsidR="009E7A41" w:rsidRPr="009E7A41" w:rsidRDefault="009E7A41" w:rsidP="009E7A41">
      <w:pPr>
        <w:keepNext/>
        <w:keepLines/>
        <w:spacing w:before="40" w:after="0" w:line="256" w:lineRule="auto"/>
        <w:outlineLvl w:val="1"/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</w:pPr>
      <w:bookmarkStart w:id="21" w:name="_Toc470114335"/>
      <w:r w:rsidRPr="009E7A41">
        <w:rPr>
          <w:rFonts w:ascii="Calibri Light" w:eastAsia="PMingLiU" w:hAnsi="Calibri Light" w:cs="Times New Roman"/>
          <w:color w:val="2E74B5"/>
          <w:sz w:val="26"/>
          <w:szCs w:val="26"/>
          <w:lang w:val="en-GB"/>
        </w:rPr>
        <w:t>Getting Stress- Strain</w:t>
      </w:r>
      <w:bookmarkEnd w:id="21"/>
    </w:p>
    <w:p w14:paraId="7D54BC19" w14:textId="00E1B2AA" w:rsidR="009E7A41" w:rsidRPr="009E7A41" w:rsidRDefault="009E7A41" w:rsidP="009E7A41">
      <w:pPr>
        <w:pBdr>
          <w:top w:val="single" w:sz="2" w:space="10" w:color="CCCCCC"/>
          <w:left w:val="single" w:sz="2" w:space="10" w:color="CCCCCC"/>
          <w:bottom w:val="single" w:sz="2" w:space="10" w:color="CCCCCC"/>
          <w:right w:val="single" w:sz="2" w:space="10" w:color="CCCCCC"/>
          <w:between w:val="single" w:sz="4" w:space="0" w:color="auto"/>
        </w:pBdr>
        <w:shd w:val="clear" w:color="auto" w:fill="F3F3F3"/>
        <w:spacing w:line="360" w:lineRule="auto"/>
        <w:rPr>
          <w:rFonts w:ascii="Lucida Console" w:eastAsia="Calibri" w:hAnsi="Lucida Console" w:cs="Times New Roman"/>
          <w:noProof/>
          <w:color w:val="000000"/>
          <w:sz w:val="16"/>
        </w:rPr>
      </w:pPr>
      <w:r w:rsidRPr="009E7A41">
        <w:rPr>
          <w:rFonts w:ascii="Lucida Console" w:eastAsia="Calibri" w:hAnsi="Lucida Console" w:cs="Times New Roman"/>
          <w:noProof/>
          <w:sz w:val="16"/>
        </w:rPr>
        <w:t>D=D_matrix(mech(2),mech(1));</w:t>
      </w:r>
      <w:r w:rsidRPr="009E7A41">
        <w:rPr>
          <w:rFonts w:ascii="Lucida Console" w:eastAsia="Calibri" w:hAnsi="Lucida Console" w:cs="Times New Roman"/>
          <w:noProof/>
          <w:sz w:val="16"/>
        </w:rPr>
        <w:br/>
      </w:r>
      <w:r w:rsidRPr="009E7A41">
        <w:rPr>
          <w:rFonts w:ascii="Lucida Console" w:eastAsia="Calibri" w:hAnsi="Lucida Console" w:cs="Times New Roman"/>
          <w:noProof/>
          <w:sz w:val="16"/>
        </w:rPr>
        <w:br/>
        <w:t>pitch=L/refined;</w:t>
      </w:r>
      <w:r w:rsidRPr="009E7A41">
        <w:rPr>
          <w:rFonts w:ascii="Lucida Console" w:eastAsia="Calibri" w:hAnsi="Lucida Console" w:cs="Times New Roman"/>
          <w:noProof/>
          <w:sz w:val="16"/>
        </w:rPr>
        <w:br/>
      </w:r>
      <w:r w:rsidRPr="009E7A41">
        <w:rPr>
          <w:rFonts w:ascii="Lucida Console" w:eastAsia="Calibri" w:hAnsi="Lucida Console" w:cs="Times New Roman"/>
          <w:noProof/>
          <w:color w:val="0000FF"/>
          <w:sz w:val="16"/>
        </w:rPr>
        <w:t>for</w:t>
      </w:r>
      <w:r w:rsidRPr="009E7A41">
        <w:rPr>
          <w:rFonts w:ascii="Lucida Console" w:eastAsia="Calibri" w:hAnsi="Lucida Console" w:cs="Times New Roman"/>
          <w:noProof/>
          <w:color w:val="000000"/>
          <w:sz w:val="16"/>
        </w:rPr>
        <w:t xml:space="preserve"> j=0:refined-1</w:t>
      </w:r>
      <w:r w:rsidRPr="009E7A41">
        <w:rPr>
          <w:rFonts w:ascii="Lucida Console" w:eastAsia="Calibri" w:hAnsi="Lucida Console" w:cs="Times New Roman"/>
          <w:noProof/>
          <w:color w:val="000000"/>
          <w:sz w:val="16"/>
        </w:rPr>
        <w:br/>
        <w:t xml:space="preserve">    y0=j*pitch;</w:t>
      </w:r>
      <w:r w:rsidRPr="009E7A41">
        <w:rPr>
          <w:rFonts w:ascii="Lucida Console" w:eastAsia="Calibri" w:hAnsi="Lucida Console" w:cs="Times New Roman"/>
          <w:noProof/>
          <w:color w:val="000000"/>
          <w:sz w:val="16"/>
        </w:rPr>
        <w:br/>
        <w:t xml:space="preserve">    </w:t>
      </w:r>
      <w:r w:rsidRPr="009E7A41">
        <w:rPr>
          <w:rFonts w:ascii="Lucida Console" w:eastAsia="Calibri" w:hAnsi="Lucida Console" w:cs="Times New Roman"/>
          <w:noProof/>
          <w:color w:val="0000FF"/>
          <w:sz w:val="16"/>
        </w:rPr>
        <w:t>for</w:t>
      </w:r>
      <w:r w:rsidRPr="009E7A41">
        <w:rPr>
          <w:rFonts w:ascii="Lucida Console" w:eastAsia="Calibri" w:hAnsi="Lucida Console" w:cs="Times New Roman"/>
          <w:noProof/>
          <w:color w:val="000000"/>
          <w:sz w:val="16"/>
        </w:rPr>
        <w:t xml:space="preserve"> i=0:refined-1</w:t>
      </w:r>
      <w:r w:rsidRPr="009E7A41">
        <w:rPr>
          <w:rFonts w:ascii="Lucida Console" w:eastAsia="Calibri" w:hAnsi="Lucida Console" w:cs="Times New Roman"/>
          <w:noProof/>
          <w:color w:val="000000"/>
          <w:sz w:val="16"/>
        </w:rPr>
        <w:br/>
      </w:r>
      <w:r w:rsidRPr="009E7A41">
        <w:rPr>
          <w:rFonts w:ascii="Lucida Console" w:eastAsia="Calibri" w:hAnsi="Lucida Console" w:cs="Times New Roman"/>
          <w:noProof/>
          <w:color w:val="000000"/>
          <w:sz w:val="16"/>
        </w:rPr>
        <w:br/>
        <w:t xml:space="preserve">        x0=i*pitch;</w:t>
      </w:r>
      <w:r w:rsidRPr="009E7A41">
        <w:rPr>
          <w:rFonts w:ascii="Lucida Console" w:eastAsia="Calibri" w:hAnsi="Lucida Console" w:cs="Times New Roman"/>
          <w:noProof/>
          <w:color w:val="000000"/>
          <w:sz w:val="16"/>
        </w:rPr>
        <w:br/>
        <w:t xml:space="preserve">        x1=x0+pitch;</w:t>
      </w:r>
      <w:r w:rsidRPr="009E7A41">
        <w:rPr>
          <w:rFonts w:ascii="Lucida Console" w:eastAsia="Calibri" w:hAnsi="Lucida Console" w:cs="Times New Roman"/>
          <w:noProof/>
          <w:color w:val="000000"/>
          <w:sz w:val="16"/>
        </w:rPr>
        <w:br/>
        <w:t xml:space="preserve">        y1=y0+pitch;</w:t>
      </w:r>
      <w:r w:rsidRPr="009E7A41">
        <w:rPr>
          <w:rFonts w:ascii="Lucida Console" w:eastAsia="Calibri" w:hAnsi="Lucida Console" w:cs="Times New Roman"/>
          <w:noProof/>
          <w:color w:val="000000"/>
          <w:sz w:val="16"/>
        </w:rPr>
        <w:br/>
        <w:t xml:space="preserve">        pts=[[x0 y0];[x1 y0];[x1 y1];[x0 y1]];</w:t>
      </w:r>
      <w:r w:rsidRPr="009E7A41">
        <w:rPr>
          <w:rFonts w:ascii="Lucida Console" w:eastAsia="Calibri" w:hAnsi="Lucida Console" w:cs="Times New Roman"/>
          <w:noProof/>
          <w:color w:val="000000"/>
          <w:sz w:val="16"/>
        </w:rPr>
        <w:br/>
        <w:t xml:space="preserve">        eStress=D*B_function([0,0],pts)*de;</w:t>
      </w:r>
      <w:r w:rsidRPr="009E7A41">
        <w:rPr>
          <w:rFonts w:ascii="Lucida Console" w:eastAsia="Calibri" w:hAnsi="Lucida Console" w:cs="Times New Roman"/>
          <w:noProof/>
          <w:color w:val="000000"/>
          <w:sz w:val="16"/>
        </w:rPr>
        <w:br/>
      </w:r>
      <w:r w:rsidRPr="009E7A41">
        <w:rPr>
          <w:rFonts w:ascii="Lucida Console" w:eastAsia="Calibri" w:hAnsi="Lucida Console" w:cs="Times New Roman"/>
          <w:noProof/>
          <w:color w:val="000000"/>
          <w:sz w:val="16"/>
        </w:rPr>
        <w:br/>
        <w:t xml:space="preserve">    </w:t>
      </w:r>
      <w:r w:rsidRPr="009E7A41">
        <w:rPr>
          <w:rFonts w:ascii="Lucida Console" w:eastAsia="Calibri" w:hAnsi="Lucida Console" w:cs="Times New Roman"/>
          <w:noProof/>
          <w:color w:val="0000FF"/>
          <w:sz w:val="16"/>
        </w:rPr>
        <w:t>end</w:t>
      </w:r>
      <w:r w:rsidRPr="009E7A41">
        <w:rPr>
          <w:rFonts w:ascii="Lucida Console" w:eastAsia="Calibri" w:hAnsi="Lucida Console" w:cs="Times New Roman"/>
          <w:noProof/>
          <w:color w:val="000000"/>
          <w:sz w:val="16"/>
        </w:rPr>
        <w:br/>
        <w:t xml:space="preserve">    x0=0;</w:t>
      </w:r>
      <w:r w:rsidRPr="009E7A41">
        <w:rPr>
          <w:rFonts w:ascii="Lucida Console" w:eastAsia="Calibri" w:hAnsi="Lucida Console" w:cs="Times New Roman"/>
          <w:noProof/>
          <w:color w:val="000000"/>
          <w:sz w:val="16"/>
        </w:rPr>
        <w:br/>
      </w:r>
      <w:r w:rsidRPr="009E7A41">
        <w:rPr>
          <w:rFonts w:ascii="Lucida Console" w:eastAsia="Calibri" w:hAnsi="Lucida Console" w:cs="Times New Roman"/>
          <w:noProof/>
          <w:color w:val="0000FF"/>
          <w:sz w:val="16"/>
        </w:rPr>
        <w:t>end</w:t>
      </w:r>
    </w:p>
    <w:p w14:paraId="765665CC" w14:textId="6D8FE611" w:rsidR="009E7A41" w:rsidRDefault="009E7A41" w:rsidP="00A528BC">
      <w:pPr>
        <w:rPr>
          <w:rFonts w:ascii="Lucida Console" w:eastAsia="Calibri" w:hAnsi="Lucida Console" w:cs="Times New Roman"/>
          <w:sz w:val="1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1" locked="0" layoutInCell="1" allowOverlap="1" wp14:anchorId="47B11FBA" wp14:editId="41AD6319">
            <wp:simplePos x="0" y="0"/>
            <wp:positionH relativeFrom="column">
              <wp:posOffset>2919730</wp:posOffset>
            </wp:positionH>
            <wp:positionV relativeFrom="paragraph">
              <wp:posOffset>153509</wp:posOffset>
            </wp:positionV>
            <wp:extent cx="604708" cy="252000"/>
            <wp:effectExtent l="0" t="0" r="508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08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8E773" w14:textId="08A04584" w:rsidR="009E7A41" w:rsidRDefault="009E7A41" w:rsidP="009E7A41">
      <w:pPr>
        <w:tabs>
          <w:tab w:val="left" w:pos="5771"/>
        </w:tabs>
      </w:pPr>
      <w:r>
        <w:t xml:space="preserve">In the last code is been applied the below equation: </w:t>
      </w:r>
      <w:r>
        <w:tab/>
      </w:r>
    </w:p>
    <w:p w14:paraId="07978FA8" w14:textId="518240DD" w:rsidR="009E7A41" w:rsidRPr="001A2845" w:rsidRDefault="009E7A41" w:rsidP="001A2845">
      <w:r>
        <w:t xml:space="preserve">To defined D is used the function </w:t>
      </w:r>
      <w:r w:rsidRPr="001A2845">
        <w:rPr>
          <w:b/>
          <w:i/>
        </w:rPr>
        <w:t xml:space="preserve">D_matrix() </w:t>
      </w:r>
      <w:r w:rsidR="001A2845">
        <w:t xml:space="preserve">which follow the </w:t>
      </w:r>
      <w:r w:rsidR="001A2845" w:rsidRPr="001A2845">
        <w:rPr>
          <w:noProof/>
        </w:rPr>
        <w:t>ne</w:t>
      </w:r>
      <w:r w:rsidR="001A2845">
        <w:rPr>
          <w:noProof/>
        </w:rPr>
        <w:t>xt</w:t>
      </w:r>
      <w:r w:rsidR="001A2845">
        <w:t xml:space="preserve"> </w:t>
      </w:r>
      <w:r w:rsidR="001A2845" w:rsidRPr="001A2845">
        <w:rPr>
          <w:noProof/>
        </w:rPr>
        <w:t>equation</w:t>
      </w:r>
      <w:r w:rsidR="001A2845">
        <w:t>:</w:t>
      </w:r>
    </w:p>
    <w:p w14:paraId="7925E2A5" w14:textId="16F7C102" w:rsidR="001A2845" w:rsidRDefault="001A2845" w:rsidP="001A284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B42CCD6" wp14:editId="75DB4D00">
            <wp:extent cx="1630908" cy="847813"/>
            <wp:effectExtent l="0" t="0" r="762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0427" cy="8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370E" w14:textId="5940A851" w:rsidR="001A2845" w:rsidRDefault="001A2845" w:rsidP="001A2845">
      <w:pPr>
        <w:rPr>
          <w:b/>
          <w:i/>
        </w:rPr>
      </w:pPr>
      <w:r w:rsidRPr="001A2845">
        <w:t xml:space="preserve">The matrices </w:t>
      </w:r>
      <w:r w:rsidRPr="001A2845">
        <w:rPr>
          <w:b/>
          <w:i/>
        </w:rPr>
        <w:t>B</w:t>
      </w:r>
      <w:r w:rsidRPr="001A2845">
        <w:t xml:space="preserve"> and </w:t>
      </w:r>
      <w:r w:rsidRPr="001A2845">
        <w:rPr>
          <w:b/>
          <w:i/>
        </w:rPr>
        <w:t>d</w:t>
      </w:r>
      <w:r w:rsidRPr="001A2845">
        <w:t>, are getting after finding the forces vector and apply Cross-off by the boundary condition</w:t>
      </w:r>
      <w:r>
        <w:t xml:space="preserve">. </w:t>
      </w:r>
      <w:r>
        <w:rPr>
          <w:b/>
          <w:i/>
        </w:rPr>
        <w:t>See mainProgram.m at the beginning.</w:t>
      </w:r>
    </w:p>
    <w:p w14:paraId="7A0560DF" w14:textId="447C33B2" w:rsidR="001A2845" w:rsidRPr="001A2845" w:rsidRDefault="001A2845" w:rsidP="001A2845">
      <w:r w:rsidRPr="001A2845">
        <w:t>The rest of function which are not described here are functions of shape, it means functions used to sort columns and files, to find a specific value inside of a matrix and so on.</w:t>
      </w:r>
      <w:bookmarkStart w:id="22" w:name="_GoBack"/>
      <w:bookmarkEnd w:id="22"/>
    </w:p>
    <w:sectPr w:rsidR="001A2845" w:rsidRPr="001A2845" w:rsidSect="00C1529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 w:code="9"/>
      <w:pgMar w:top="1418" w:right="1275" w:bottom="1440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12E23" w14:textId="77777777" w:rsidR="00467685" w:rsidRDefault="00467685" w:rsidP="00F925ED">
      <w:pPr>
        <w:spacing w:after="0" w:line="240" w:lineRule="auto"/>
      </w:pPr>
      <w:r>
        <w:separator/>
      </w:r>
    </w:p>
  </w:endnote>
  <w:endnote w:type="continuationSeparator" w:id="0">
    <w:p w14:paraId="2F8ECD31" w14:textId="77777777" w:rsidR="00467685" w:rsidRDefault="00467685" w:rsidP="00F92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9508E" w14:textId="77777777" w:rsidR="00475D72" w:rsidRDefault="00475D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978CB" w14:textId="29BFE692" w:rsidR="004B641D" w:rsidRDefault="004B641D" w:rsidP="00C15299">
    <w:pPr>
      <w:tabs>
        <w:tab w:val="center" w:pos="5244"/>
        <w:tab w:val="left" w:pos="8850"/>
      </w:tabs>
      <w:jc w:val="center"/>
    </w:pPr>
    <w:sdt>
      <w:sdtPr>
        <w:alias w:val="Título"/>
        <w:tag w:val=""/>
        <w:id w:val="16681262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310B0">
          <w:t>105AG8410_BSolarte_MAEMaster1_FEA_HW</w:t>
        </w:r>
        <w:r w:rsidR="00C15299">
          <w:t>12</w:t>
        </w:r>
      </w:sdtContent>
    </w:sdt>
    <w: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 w:rsidR="00C85FF3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68AA3" w14:textId="77777777" w:rsidR="00475D72" w:rsidRDefault="00475D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C9D24" w14:textId="77777777" w:rsidR="00467685" w:rsidRDefault="00467685" w:rsidP="00F925ED">
      <w:pPr>
        <w:spacing w:after="0" w:line="240" w:lineRule="auto"/>
      </w:pPr>
      <w:r>
        <w:separator/>
      </w:r>
    </w:p>
  </w:footnote>
  <w:footnote w:type="continuationSeparator" w:id="0">
    <w:p w14:paraId="33F08530" w14:textId="77777777" w:rsidR="00467685" w:rsidRDefault="00467685" w:rsidP="00F92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7EB4A" w14:textId="77777777" w:rsidR="00475D72" w:rsidRDefault="00475D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F5954" w14:textId="007C222D" w:rsidR="004B641D" w:rsidRPr="004D29A0" w:rsidRDefault="00113278" w:rsidP="00F231C9">
    <w:pPr>
      <w:rPr>
        <w:noProof/>
      </w:rPr>
    </w:pPr>
    <w:r>
      <w:rPr>
        <w:noProof/>
      </w:rPr>
      <w:t xml:space="preserve">105AG8410  </w:t>
    </w:r>
    <w:r w:rsidR="004B641D" w:rsidRPr="004D29A0">
      <w:rPr>
        <w:noProof/>
      </w:rPr>
      <w:t xml:space="preserve">  </w:t>
    </w:r>
    <w:r w:rsidR="004B641D">
      <w:rPr>
        <w:noProof/>
      </w:rPr>
      <w:t xml:space="preserve">    </w:t>
    </w:r>
    <w:r w:rsidR="004B641D" w:rsidRPr="004D29A0">
      <w:rPr>
        <w:noProof/>
      </w:rPr>
      <w:t xml:space="preserve">   Bolívar Solarte             MAE_Master1                   F</w:t>
    </w:r>
    <w:r w:rsidR="004B641D" w:rsidRPr="004D29A0">
      <w:rPr>
        <w:noProof/>
      </w:rPr>
      <w:fldChar w:fldCharType="begin"/>
    </w:r>
    <w:r w:rsidR="004B641D" w:rsidRPr="004D29A0">
      <w:rPr>
        <w:noProof/>
      </w:rPr>
      <w:instrText xml:space="preserve"> ASK   \* MERGEFORMAT </w:instrText>
    </w:r>
    <w:r w:rsidR="004B641D" w:rsidRPr="004D29A0">
      <w:rPr>
        <w:noProof/>
      </w:rPr>
      <w:fldChar w:fldCharType="end"/>
    </w:r>
    <w:r w:rsidR="004B641D" w:rsidRPr="004D29A0">
      <w:rPr>
        <w:noProof/>
      </w:rPr>
      <w:t>EA</w:t>
    </w:r>
    <w:r w:rsidR="004B641D" w:rsidRPr="004D29A0">
      <w:rPr>
        <w:noProof/>
      </w:rPr>
      <w:fldChar w:fldCharType="begin"/>
    </w:r>
    <w:r w:rsidR="004B641D" w:rsidRPr="004D29A0">
      <w:rPr>
        <w:noProof/>
      </w:rPr>
      <w:instrText xml:space="preserve"> ASK  jhjj " "  \* MERGEFORMAT </w:instrText>
    </w:r>
    <w:r w:rsidR="004B641D" w:rsidRPr="004D29A0">
      <w:rPr>
        <w:noProof/>
      </w:rPr>
      <w:fldChar w:fldCharType="end"/>
    </w:r>
    <w:r w:rsidR="004B641D" w:rsidRPr="004D29A0">
      <w:rPr>
        <w:noProof/>
      </w:rPr>
      <w:t xml:space="preserve">  </w:t>
    </w:r>
    <w:r w:rsidR="004B641D" w:rsidRPr="004D29A0">
      <w:rPr>
        <w:noProof/>
      </w:rPr>
      <w:fldChar w:fldCharType="begin"/>
    </w:r>
    <w:r w:rsidR="004B641D" w:rsidRPr="004D29A0">
      <w:rPr>
        <w:noProof/>
      </w:rPr>
      <w:instrText xml:space="preserve"> ASK  Number "Homework Number" \d 1 \o  \* MERGEFORMAT </w:instrText>
    </w:r>
    <w:r w:rsidR="004B641D" w:rsidRPr="004D29A0">
      <w:rPr>
        <w:noProof/>
      </w:rPr>
      <w:fldChar w:fldCharType="separate"/>
    </w:r>
    <w:r w:rsidR="004B641D" w:rsidRPr="004D29A0">
      <w:rPr>
        <w:noProof/>
      </w:rPr>
      <w:t>1</w:t>
    </w:r>
    <w:r w:rsidR="004B641D" w:rsidRPr="004D29A0">
      <w:rPr>
        <w:noProof/>
      </w:rPr>
      <w:fldChar w:fldCharType="end"/>
    </w:r>
    <w:r w:rsidR="004B641D" w:rsidRPr="004D29A0">
      <w:rPr>
        <w:noProof/>
      </w:rPr>
      <w:t xml:space="preserve">    </w:t>
    </w:r>
    <w:r w:rsidR="004B641D">
      <w:rPr>
        <w:noProof/>
      </w:rPr>
      <w:t xml:space="preserve">                              </w:t>
    </w:r>
    <w:r w:rsidR="004B641D" w:rsidRPr="004D29A0">
      <w:rPr>
        <w:noProof/>
      </w:rPr>
      <w:fldChar w:fldCharType="begin"/>
    </w:r>
    <w:r w:rsidR="004B641D" w:rsidRPr="004D29A0">
      <w:rPr>
        <w:noProof/>
      </w:rPr>
      <w:instrText xml:space="preserve"> ASK   \* MERGEFORMAT </w:instrText>
    </w:r>
    <w:r w:rsidR="004B641D" w:rsidRPr="004D29A0">
      <w:rPr>
        <w:noProof/>
      </w:rPr>
      <w:fldChar w:fldCharType="end"/>
    </w:r>
    <w:r w:rsidR="004B641D" w:rsidRPr="004D29A0">
      <w:rPr>
        <w:noProof/>
      </w:rPr>
      <w:t xml:space="preserve"> HW#</w:t>
    </w:r>
    <w:r w:rsidR="004B641D">
      <w:rPr>
        <w:noProof/>
      </w:rPr>
      <w:t xml:space="preserve"> 12</w:t>
    </w:r>
    <w:r w:rsidR="004B641D" w:rsidRPr="004D29A0">
      <w:rPr>
        <w:noProof/>
      </w:rPr>
      <w:tab/>
    </w:r>
    <w:r w:rsidR="004B641D" w:rsidRPr="004D29A0">
      <w:rPr>
        <w:noProof/>
      </w:rPr>
      <w:tab/>
    </w:r>
    <w:r w:rsidR="004B641D" w:rsidRPr="004D29A0">
      <w:rPr>
        <w:noProof/>
      </w:rPr>
      <w:tab/>
    </w:r>
    <w:r w:rsidR="004B641D">
      <w:rPr>
        <w:noProof/>
      </w:rPr>
      <w:tab/>
    </w:r>
    <w:r w:rsidR="004B641D">
      <w:rPr>
        <w:noProof/>
      </w:rPr>
      <w:tab/>
    </w:r>
    <w:r w:rsidR="004B641D">
      <w:rPr>
        <w:noProof/>
      </w:rPr>
      <w:tab/>
      <w:t xml:space="preserve"> </w:t>
    </w:r>
    <w:r w:rsidR="004B641D">
      <w:rPr>
        <w:noProof/>
      </w:rPr>
      <w:tab/>
    </w:r>
    <w:r w:rsidR="004B641D">
      <w:rPr>
        <w:noProof/>
      </w:rPr>
      <w:tab/>
    </w:r>
    <w:r w:rsidR="004B641D">
      <w:rPr>
        <w:noProof/>
      </w:rPr>
      <w:tab/>
    </w:r>
    <w:r w:rsidR="00C15299">
      <w:rPr>
        <w:noProof/>
      </w:rPr>
      <w:t xml:space="preserve"> </w:t>
    </w:r>
    <w:r w:rsidR="004B641D">
      <w:rPr>
        <w:noProof/>
      </w:rPr>
      <w:t xml:space="preserve">             Due: 21/12/2016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89719" w14:textId="77777777" w:rsidR="00475D72" w:rsidRDefault="00475D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0649D"/>
    <w:multiLevelType w:val="hybridMultilevel"/>
    <w:tmpl w:val="C7E41AF6"/>
    <w:lvl w:ilvl="0" w:tplc="CEE8126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7544"/>
    <w:multiLevelType w:val="hybridMultilevel"/>
    <w:tmpl w:val="5DD2D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D0F99"/>
    <w:multiLevelType w:val="hybridMultilevel"/>
    <w:tmpl w:val="20E2D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67A7"/>
    <w:multiLevelType w:val="hybridMultilevel"/>
    <w:tmpl w:val="9E661684"/>
    <w:lvl w:ilvl="0" w:tplc="0809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4" w15:restartNumberingAfterBreak="0">
    <w:nsid w:val="46F738CD"/>
    <w:multiLevelType w:val="hybridMultilevel"/>
    <w:tmpl w:val="A2C6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333F6"/>
    <w:multiLevelType w:val="hybridMultilevel"/>
    <w:tmpl w:val="26FA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xsrAwAtKGRgamRko6SsGpxcWZ+XkgBYYGtQCj5rihLQAAAA=="/>
  </w:docVars>
  <w:rsids>
    <w:rsidRoot w:val="00D31143"/>
    <w:rsid w:val="00031ACD"/>
    <w:rsid w:val="000501EC"/>
    <w:rsid w:val="000915FB"/>
    <w:rsid w:val="000B225D"/>
    <w:rsid w:val="000B4AEA"/>
    <w:rsid w:val="000B756C"/>
    <w:rsid w:val="000C02E9"/>
    <w:rsid w:val="000E32B7"/>
    <w:rsid w:val="00112995"/>
    <w:rsid w:val="00113278"/>
    <w:rsid w:val="001150A6"/>
    <w:rsid w:val="001160E2"/>
    <w:rsid w:val="00117479"/>
    <w:rsid w:val="0012542D"/>
    <w:rsid w:val="0015739E"/>
    <w:rsid w:val="00175D11"/>
    <w:rsid w:val="001A2845"/>
    <w:rsid w:val="001D705A"/>
    <w:rsid w:val="001E0FC4"/>
    <w:rsid w:val="002509CD"/>
    <w:rsid w:val="00257283"/>
    <w:rsid w:val="002632F3"/>
    <w:rsid w:val="00271818"/>
    <w:rsid w:val="00284BF3"/>
    <w:rsid w:val="00287E53"/>
    <w:rsid w:val="002922D0"/>
    <w:rsid w:val="0029412E"/>
    <w:rsid w:val="002B788E"/>
    <w:rsid w:val="002C5C7A"/>
    <w:rsid w:val="002F57CA"/>
    <w:rsid w:val="00317070"/>
    <w:rsid w:val="0032419F"/>
    <w:rsid w:val="00356423"/>
    <w:rsid w:val="003A08B3"/>
    <w:rsid w:val="003C3CEE"/>
    <w:rsid w:val="003C54E3"/>
    <w:rsid w:val="003F5BEF"/>
    <w:rsid w:val="00410B80"/>
    <w:rsid w:val="004317BD"/>
    <w:rsid w:val="00432E4E"/>
    <w:rsid w:val="0046335F"/>
    <w:rsid w:val="00467685"/>
    <w:rsid w:val="00475D72"/>
    <w:rsid w:val="004B28B0"/>
    <w:rsid w:val="004B56D7"/>
    <w:rsid w:val="004B641D"/>
    <w:rsid w:val="004D29A0"/>
    <w:rsid w:val="004F490A"/>
    <w:rsid w:val="004F5549"/>
    <w:rsid w:val="004F70AD"/>
    <w:rsid w:val="0051648C"/>
    <w:rsid w:val="00517F51"/>
    <w:rsid w:val="0054530B"/>
    <w:rsid w:val="005457FE"/>
    <w:rsid w:val="005843AA"/>
    <w:rsid w:val="005C2F3C"/>
    <w:rsid w:val="005D43AA"/>
    <w:rsid w:val="00614E8F"/>
    <w:rsid w:val="00663474"/>
    <w:rsid w:val="0067259E"/>
    <w:rsid w:val="006B6D09"/>
    <w:rsid w:val="006F6049"/>
    <w:rsid w:val="007067F3"/>
    <w:rsid w:val="0072716E"/>
    <w:rsid w:val="0073050F"/>
    <w:rsid w:val="00746403"/>
    <w:rsid w:val="00755211"/>
    <w:rsid w:val="0078673B"/>
    <w:rsid w:val="00826D02"/>
    <w:rsid w:val="008310B0"/>
    <w:rsid w:val="00857199"/>
    <w:rsid w:val="00863378"/>
    <w:rsid w:val="008811C8"/>
    <w:rsid w:val="008B02AF"/>
    <w:rsid w:val="008B1A6D"/>
    <w:rsid w:val="008C510A"/>
    <w:rsid w:val="008D6534"/>
    <w:rsid w:val="008E2219"/>
    <w:rsid w:val="008E3D50"/>
    <w:rsid w:val="008E5AC6"/>
    <w:rsid w:val="00934508"/>
    <w:rsid w:val="00972A41"/>
    <w:rsid w:val="00984149"/>
    <w:rsid w:val="00992F93"/>
    <w:rsid w:val="009B4030"/>
    <w:rsid w:val="009B51F8"/>
    <w:rsid w:val="009E7A41"/>
    <w:rsid w:val="009F4F3F"/>
    <w:rsid w:val="00A34077"/>
    <w:rsid w:val="00A4589E"/>
    <w:rsid w:val="00A528BC"/>
    <w:rsid w:val="00AA793C"/>
    <w:rsid w:val="00AF10E2"/>
    <w:rsid w:val="00B61198"/>
    <w:rsid w:val="00B76256"/>
    <w:rsid w:val="00B909FE"/>
    <w:rsid w:val="00BC2EA9"/>
    <w:rsid w:val="00BD443A"/>
    <w:rsid w:val="00C15299"/>
    <w:rsid w:val="00C85FF3"/>
    <w:rsid w:val="00C934C3"/>
    <w:rsid w:val="00CA75E6"/>
    <w:rsid w:val="00CB7E23"/>
    <w:rsid w:val="00CF2B9D"/>
    <w:rsid w:val="00D0299A"/>
    <w:rsid w:val="00D30698"/>
    <w:rsid w:val="00D31143"/>
    <w:rsid w:val="00DA35A1"/>
    <w:rsid w:val="00E03BD7"/>
    <w:rsid w:val="00E41A4B"/>
    <w:rsid w:val="00E66E57"/>
    <w:rsid w:val="00EA1EDB"/>
    <w:rsid w:val="00EB4530"/>
    <w:rsid w:val="00EF0D43"/>
    <w:rsid w:val="00F15896"/>
    <w:rsid w:val="00F231C9"/>
    <w:rsid w:val="00F268EC"/>
    <w:rsid w:val="00F60F7F"/>
    <w:rsid w:val="00F62FF9"/>
    <w:rsid w:val="00F67337"/>
    <w:rsid w:val="00F77F8C"/>
    <w:rsid w:val="00F925ED"/>
    <w:rsid w:val="00FB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D50B5"/>
  <w15:chartTrackingRefBased/>
  <w15:docId w15:val="{E5625E69-2FCA-44AA-8945-4BCFDEF5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EDB"/>
  </w:style>
  <w:style w:type="paragraph" w:styleId="Heading2">
    <w:name w:val="heading 2"/>
    <w:basedOn w:val="Normal"/>
    <w:link w:val="Heading2Char"/>
    <w:uiPriority w:val="9"/>
    <w:qFormat/>
    <w:rsid w:val="00475D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5ED"/>
  </w:style>
  <w:style w:type="paragraph" w:styleId="Footer">
    <w:name w:val="footer"/>
    <w:basedOn w:val="Normal"/>
    <w:link w:val="FooterChar"/>
    <w:uiPriority w:val="99"/>
    <w:unhideWhenUsed/>
    <w:rsid w:val="00F92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5ED"/>
  </w:style>
  <w:style w:type="character" w:styleId="PlaceholderText">
    <w:name w:val="Placeholder Text"/>
    <w:basedOn w:val="DefaultParagraphFont"/>
    <w:uiPriority w:val="99"/>
    <w:semiHidden/>
    <w:rsid w:val="008310B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B75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6335F"/>
    <w:pPr>
      <w:ind w:left="720"/>
      <w:contextualSpacing/>
    </w:pPr>
  </w:style>
  <w:style w:type="table" w:styleId="TableGrid">
    <w:name w:val="Table Grid"/>
    <w:basedOn w:val="TableNormal"/>
    <w:uiPriority w:val="39"/>
    <w:rsid w:val="00AF1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5D72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5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D7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tring">
    <w:name w:val="string"/>
    <w:basedOn w:val="DefaultParagraphFont"/>
    <w:rsid w:val="00475D72"/>
  </w:style>
  <w:style w:type="character" w:customStyle="1" w:styleId="keyword">
    <w:name w:val="keyword"/>
    <w:basedOn w:val="DefaultParagraphFont"/>
    <w:rsid w:val="00475D72"/>
  </w:style>
  <w:style w:type="character" w:customStyle="1" w:styleId="comment">
    <w:name w:val="comment"/>
    <w:basedOn w:val="DefaultParagraphFont"/>
    <w:rsid w:val="00475D72"/>
  </w:style>
  <w:style w:type="character" w:customStyle="1" w:styleId="MATLABCodeChar">
    <w:name w:val="MATLAB Code Char"/>
    <w:link w:val="MATLABCode"/>
    <w:locked/>
    <w:rsid w:val="00113278"/>
    <w:rPr>
      <w:rFonts w:ascii="Lucida Console" w:hAnsi="Lucida Console"/>
      <w:noProof/>
      <w:sz w:val="16"/>
      <w:shd w:val="clear" w:color="auto" w:fill="F3F3F3"/>
    </w:rPr>
  </w:style>
  <w:style w:type="paragraph" w:customStyle="1" w:styleId="MATLABCode">
    <w:name w:val="MATLAB Code"/>
    <w:basedOn w:val="Normal"/>
    <w:link w:val="MATLABCodeChar"/>
    <w:rsid w:val="00113278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engine-DepTec\Documents\Plantillas%20personalizadas%20de%20Office\105AG8410_BSolarte_MAEMaster1_FEA_HW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371AC-B0AD-4490-B5B1-B346D539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105AG8410_BSolarte_MAEMaster1_FEA_HW0.dotx</Template>
  <TotalTime>395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105AG8410_BSolarte_MAEMaster1_FEA_HW12</vt:lpstr>
      <vt:lpstr>105AG8410_BSolarte_MAEMaster1_FEA_HW9</vt:lpstr>
    </vt:vector>
  </TitlesOfParts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105AG8410_BSolarte_MAEMaster1_FEA_HW12</dc:title>
  <dc:subject/>
  <dc:creator>Compuengine-DepTec</dc:creator>
  <cp:keywords/>
  <dc:description/>
  <cp:lastModifiedBy>Enrique Solarte</cp:lastModifiedBy>
  <cp:revision>16</cp:revision>
  <cp:lastPrinted>2016-12-21T12:24:00Z</cp:lastPrinted>
  <dcterms:created xsi:type="dcterms:W3CDTF">2016-12-21T06:22:00Z</dcterms:created>
  <dcterms:modified xsi:type="dcterms:W3CDTF">2016-12-21T14:10:00Z</dcterms:modified>
</cp:coreProperties>
</file>